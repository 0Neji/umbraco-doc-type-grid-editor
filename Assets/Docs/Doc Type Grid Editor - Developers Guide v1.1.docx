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7F" w:rsidRDefault="009D007F" w:rsidP="007A0924"/>
    <w:p w:rsidR="009D007F" w:rsidRDefault="009D007F" w:rsidP="006C3FD6">
      <w:pPr>
        <w:jc w:val="center"/>
      </w:pPr>
    </w:p>
    <w:p w:rsidR="009D007F" w:rsidRDefault="009D007F" w:rsidP="00F41AC5">
      <w:pPr>
        <w:pStyle w:val="TOCHeading"/>
      </w:pPr>
    </w:p>
    <w:p w:rsidR="009D007F" w:rsidRPr="00F358F9" w:rsidRDefault="009D007F" w:rsidP="00F358F9"/>
    <w:p w:rsidR="009D007F" w:rsidRPr="00F358F9" w:rsidRDefault="009D007F" w:rsidP="00F358F9"/>
    <w:p w:rsidR="009D007F" w:rsidRPr="00F358F9" w:rsidRDefault="009D007F" w:rsidP="00F358F9"/>
    <w:p w:rsidR="009D007F" w:rsidRPr="00F358F9" w:rsidRDefault="009D007F" w:rsidP="00F358F9"/>
    <w:p w:rsidR="009D007F" w:rsidRPr="00F358F9" w:rsidRDefault="009D007F" w:rsidP="00F358F9"/>
    <w:p w:rsidR="009D007F" w:rsidRPr="00F358F9" w:rsidRDefault="009D007F" w:rsidP="00F358F9"/>
    <w:p w:rsidR="009D007F" w:rsidRPr="00F358F9" w:rsidRDefault="009D007F" w:rsidP="00F358F9"/>
    <w:p w:rsidR="009D007F" w:rsidRPr="00F358F9" w:rsidRDefault="009D007F" w:rsidP="00F358F9"/>
    <w:p w:rsidR="009D007F" w:rsidRPr="00F358F9" w:rsidRDefault="009D007F" w:rsidP="00F358F9"/>
    <w:p w:rsidR="009D007F" w:rsidRPr="00F358F9" w:rsidRDefault="009D007F" w:rsidP="00F358F9"/>
    <w:p w:rsidR="009D007F" w:rsidRPr="00F358F9" w:rsidRDefault="009D007F" w:rsidP="005E0A09">
      <w:pPr>
        <w:jc w:val="center"/>
      </w:pPr>
    </w:p>
    <w:p w:rsidR="009D007F" w:rsidRPr="00F358F9" w:rsidRDefault="009D007F" w:rsidP="00F358F9"/>
    <w:p w:rsidR="009D007F" w:rsidRPr="00F358F9" w:rsidRDefault="009D007F" w:rsidP="00F358F9"/>
    <w:p w:rsidR="009D007F" w:rsidRDefault="009D007F" w:rsidP="00F358F9">
      <w:pPr>
        <w:tabs>
          <w:tab w:val="left" w:pos="3130"/>
        </w:tabs>
      </w:pPr>
      <w:r>
        <w:tab/>
      </w:r>
    </w:p>
    <w:p w:rsidR="00880A05" w:rsidRDefault="00880A05" w:rsidP="00880A05">
      <w:pPr>
        <w:tabs>
          <w:tab w:val="left" w:pos="3130"/>
        </w:tabs>
        <w:ind w:left="0"/>
      </w:pPr>
    </w:p>
    <w:p w:rsidR="00880A05" w:rsidRPr="00F358F9" w:rsidRDefault="00035588" w:rsidP="00035588">
      <w:pPr>
        <w:tabs>
          <w:tab w:val="left" w:pos="4536"/>
        </w:tabs>
        <w:jc w:val="both"/>
      </w:pPr>
      <w:r>
        <w:tab/>
      </w:r>
    </w:p>
    <w:p w:rsidR="00880A05" w:rsidRDefault="00880A05" w:rsidP="00F358F9">
      <w:pPr>
        <w:tabs>
          <w:tab w:val="left" w:pos="3130"/>
        </w:tabs>
      </w:pPr>
    </w:p>
    <w:p w:rsidR="009D007F" w:rsidRPr="00F41AC5" w:rsidRDefault="00AE7B85" w:rsidP="00F41AC5">
      <w:pPr>
        <w:pStyle w:val="Heading1"/>
      </w:pPr>
      <w:bookmarkStart w:id="0" w:name="_Toc414880381"/>
      <w:r>
        <w:rPr>
          <w:noProof/>
        </w:rPr>
        <w:drawing>
          <wp:anchor distT="0" distB="0" distL="114300" distR="114300" simplePos="0" relativeHeight="251658240" behindDoc="1" locked="0" layoutInCell="1" allowOverlap="1" wp14:anchorId="6FBBF0E5" wp14:editId="18157F73">
            <wp:simplePos x="0" y="0"/>
            <wp:positionH relativeFrom="column">
              <wp:posOffset>2254250</wp:posOffset>
            </wp:positionH>
            <wp:positionV relativeFrom="paragraph">
              <wp:posOffset>747395</wp:posOffset>
            </wp:positionV>
            <wp:extent cx="2104390" cy="2104390"/>
            <wp:effectExtent l="0" t="0" r="0" b="0"/>
            <wp:wrapThrough wrapText="bothSides">
              <wp:wrapPolygon edited="0">
                <wp:start x="8212" y="0"/>
                <wp:lineTo x="6453" y="391"/>
                <wp:lineTo x="2542" y="2542"/>
                <wp:lineTo x="1564" y="4497"/>
                <wp:lineTo x="391" y="6257"/>
                <wp:lineTo x="0" y="8212"/>
                <wp:lineTo x="0" y="13296"/>
                <wp:lineTo x="782" y="15643"/>
                <wp:lineTo x="3129" y="19162"/>
                <wp:lineTo x="7430" y="21313"/>
                <wp:lineTo x="8212" y="21313"/>
                <wp:lineTo x="13101" y="21313"/>
                <wp:lineTo x="13883" y="21313"/>
                <wp:lineTo x="18185" y="19162"/>
                <wp:lineTo x="20531" y="15643"/>
                <wp:lineTo x="21313" y="13296"/>
                <wp:lineTo x="21313" y="8212"/>
                <wp:lineTo x="20922" y="6257"/>
                <wp:lineTo x="19358" y="3911"/>
                <wp:lineTo x="18967" y="2737"/>
                <wp:lineTo x="14665" y="391"/>
                <wp:lineTo x="13101" y="0"/>
                <wp:lineTo x="821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oL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07F" w:rsidRPr="00F358F9">
        <w:br w:type="page"/>
      </w:r>
      <w:r w:rsidR="009D007F" w:rsidRPr="00F41AC5">
        <w:lastRenderedPageBreak/>
        <w:t>Contents</w:t>
      </w:r>
      <w:bookmarkEnd w:id="0"/>
    </w:p>
    <w:p w:rsidR="00F62102" w:rsidRDefault="0033136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Cs w:val="22"/>
        </w:rPr>
      </w:pPr>
      <w:r>
        <w:rPr>
          <w:b w:val="0"/>
        </w:rPr>
        <w:fldChar w:fldCharType="begin"/>
      </w:r>
      <w:r w:rsidR="00E217A5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414880381" w:history="1">
        <w:r w:rsidR="00F62102" w:rsidRPr="005B7952">
          <w:rPr>
            <w:rStyle w:val="Hyperlink"/>
            <w:noProof/>
          </w:rPr>
          <w:t>Contents</w:t>
        </w:r>
        <w:r w:rsidR="00F62102">
          <w:rPr>
            <w:noProof/>
            <w:webHidden/>
          </w:rPr>
          <w:tab/>
        </w:r>
        <w:r w:rsidR="00F62102">
          <w:rPr>
            <w:noProof/>
            <w:webHidden/>
          </w:rPr>
          <w:fldChar w:fldCharType="begin"/>
        </w:r>
        <w:r w:rsidR="00F62102">
          <w:rPr>
            <w:noProof/>
            <w:webHidden/>
          </w:rPr>
          <w:instrText xml:space="preserve"> PAGEREF _Toc414880381 \h </w:instrText>
        </w:r>
        <w:r w:rsidR="00F62102">
          <w:rPr>
            <w:noProof/>
            <w:webHidden/>
          </w:rPr>
        </w:r>
        <w:r w:rsidR="00F62102">
          <w:rPr>
            <w:noProof/>
            <w:webHidden/>
          </w:rPr>
          <w:fldChar w:fldCharType="separate"/>
        </w:r>
        <w:r w:rsidR="008F13C2">
          <w:rPr>
            <w:noProof/>
            <w:webHidden/>
          </w:rPr>
          <w:t>1</w:t>
        </w:r>
        <w:r w:rsidR="00F62102">
          <w:rPr>
            <w:noProof/>
            <w:webHidden/>
          </w:rPr>
          <w:fldChar w:fldCharType="end"/>
        </w:r>
      </w:hyperlink>
    </w:p>
    <w:p w:rsidR="00F62102" w:rsidRDefault="00F6210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Cs w:val="22"/>
        </w:rPr>
      </w:pPr>
      <w:hyperlink w:anchor="_Toc414880382" w:history="1">
        <w:r w:rsidRPr="005B795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3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2102" w:rsidRDefault="00F6210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Cs w:val="22"/>
        </w:rPr>
      </w:pPr>
      <w:hyperlink w:anchor="_Toc414880383" w:history="1">
        <w:r w:rsidRPr="005B7952">
          <w:rPr>
            <w:rStyle w:val="Hyperlink"/>
            <w:noProof/>
          </w:rPr>
          <w:t>Getting Set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2102" w:rsidRDefault="00F62102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4880384" w:history="1">
        <w:r w:rsidRPr="005B7952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2102" w:rsidRDefault="00F6210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Cs w:val="22"/>
        </w:rPr>
      </w:pPr>
      <w:hyperlink w:anchor="_Toc414880385" w:history="1">
        <w:r w:rsidRPr="005B7952">
          <w:rPr>
            <w:rStyle w:val="Hyperlink"/>
            <w:noProof/>
          </w:rPr>
          <w:t>Configuring The Doc Type Grid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3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2102" w:rsidRDefault="00F6210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Cs w:val="22"/>
        </w:rPr>
      </w:pPr>
      <w:hyperlink w:anchor="_Toc414880386" w:history="1">
        <w:r w:rsidRPr="005B7952">
          <w:rPr>
            <w:rStyle w:val="Hyperlink"/>
            <w:noProof/>
          </w:rPr>
          <w:t>Hooking Up The Doc Type Grid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3C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2102" w:rsidRDefault="00F6210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Cs w:val="22"/>
        </w:rPr>
      </w:pPr>
      <w:hyperlink w:anchor="_Toc414880387" w:history="1">
        <w:r w:rsidRPr="005B7952">
          <w:rPr>
            <w:rStyle w:val="Hyperlink"/>
            <w:noProof/>
          </w:rPr>
          <w:t>Rendering a Doc Type Grid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3C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2102" w:rsidRDefault="00F62102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4880388" w:history="1">
        <w:r w:rsidRPr="005B7952">
          <w:rPr>
            <w:rStyle w:val="Hyperlink"/>
            <w:noProof/>
          </w:rPr>
          <w:t>Rendering Alternative Preview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3C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2102" w:rsidRDefault="00F62102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4880389" w:history="1">
        <w:r w:rsidRPr="005B7952">
          <w:rPr>
            <w:rStyle w:val="Hyperlink"/>
            <w:noProof/>
          </w:rPr>
          <w:t>DocTypeGridEditorSurfaceController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3C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2102" w:rsidRDefault="00F6210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Cs w:val="22"/>
        </w:rPr>
      </w:pPr>
      <w:hyperlink w:anchor="_Toc414880390" w:history="1">
        <w:r w:rsidRPr="005B7952">
          <w:rPr>
            <w:rStyle w:val="Hyperlink"/>
            <w:noProof/>
          </w:rPr>
          <w:t>Useful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3C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007F" w:rsidRDefault="0033136F" w:rsidP="00AC3766">
      <w:pPr>
        <w:tabs>
          <w:tab w:val="right" w:leader="dot" w:pos="9781"/>
        </w:tabs>
      </w:pPr>
      <w:r>
        <w:rPr>
          <w:b/>
          <w:color w:val="F79646"/>
          <w:sz w:val="22"/>
        </w:rPr>
        <w:fldChar w:fldCharType="end"/>
      </w:r>
    </w:p>
    <w:p w:rsidR="009D007F" w:rsidRDefault="009D007F" w:rsidP="00F41AC5">
      <w:pPr>
        <w:pStyle w:val="TOCHeading"/>
      </w:pPr>
      <w:bookmarkStart w:id="1" w:name="_GoBack"/>
      <w:bookmarkEnd w:id="1"/>
    </w:p>
    <w:p w:rsidR="009D007F" w:rsidRPr="004347A1" w:rsidRDefault="009D007F" w:rsidP="00F41AC5">
      <w:pPr>
        <w:pStyle w:val="Heading1"/>
      </w:pPr>
      <w:bookmarkStart w:id="2" w:name="_Toc147052695"/>
      <w:bookmarkStart w:id="3" w:name="_Toc149032370"/>
      <w:bookmarkStart w:id="4" w:name="_Toc151435172"/>
      <w:r>
        <w:br w:type="page"/>
      </w:r>
      <w:bookmarkStart w:id="5" w:name="_Toc236806599"/>
      <w:bookmarkStart w:id="6" w:name="_Toc414880382"/>
      <w:bookmarkEnd w:id="2"/>
      <w:bookmarkEnd w:id="3"/>
      <w:bookmarkEnd w:id="4"/>
      <w:r>
        <w:lastRenderedPageBreak/>
        <w:t>Introduction</w:t>
      </w:r>
      <w:bookmarkEnd w:id="5"/>
      <w:bookmarkEnd w:id="6"/>
    </w:p>
    <w:p w:rsidR="00732B6F" w:rsidRDefault="00F41AC5" w:rsidP="004347A1">
      <w:r>
        <w:rPr>
          <w:b/>
        </w:rPr>
        <w:t xml:space="preserve">Doc Type Grid Editor </w:t>
      </w:r>
      <w:r>
        <w:t>is an advanced grid editor for the new Umbraco grid, offering similar functionality as the macro grid editor but using the full power of the doc type editor and data types.</w:t>
      </w:r>
    </w:p>
    <w:p w:rsidR="00F41AC5" w:rsidRDefault="00F41AC5" w:rsidP="004347A1"/>
    <w:p w:rsidR="00F41AC5" w:rsidRDefault="00F41AC5" w:rsidP="004347A1">
      <w:r>
        <w:t xml:space="preserve">With the macro grid editor you are limited to only using the macro builder and thus the handful of parameter editors that are available. Of course you can create / </w:t>
      </w:r>
      <w:proofErr w:type="spellStart"/>
      <w:r>
        <w:t>config</w:t>
      </w:r>
      <w:proofErr w:type="spellEnd"/>
      <w:r>
        <w:t xml:space="preserve"> your own parameter editors, however this is cumbersome compared to how we can configure data types.</w:t>
      </w:r>
    </w:p>
    <w:p w:rsidR="00F41AC5" w:rsidRDefault="00F41AC5" w:rsidP="004347A1"/>
    <w:p w:rsidR="00F41AC5" w:rsidRPr="00F41AC5" w:rsidRDefault="00F41AC5" w:rsidP="004347A1">
      <w:r>
        <w:t xml:space="preserve">With the </w:t>
      </w:r>
      <w:r w:rsidRPr="00F41AC5">
        <w:rPr>
          <w:b/>
        </w:rPr>
        <w:t>Doc Type Grid Editor</w:t>
      </w:r>
      <w:r>
        <w:t xml:space="preserve"> then, we bridge that gap, allowing you to reuse doc type definitions as blue prints for complex data to be rendered in a grid cell.</w:t>
      </w:r>
    </w:p>
    <w:p w:rsidR="009D007F" w:rsidRPr="00EE5192" w:rsidRDefault="000E190A" w:rsidP="00F41AC5">
      <w:pPr>
        <w:pStyle w:val="Heading1"/>
      </w:pPr>
      <w:r>
        <w:br w:type="page"/>
      </w:r>
      <w:bookmarkStart w:id="7" w:name="_Toc414880383"/>
      <w:r w:rsidR="006D4F64">
        <w:lastRenderedPageBreak/>
        <w:t xml:space="preserve">Getting </w:t>
      </w:r>
      <w:r w:rsidR="00945257">
        <w:t>Set</w:t>
      </w:r>
      <w:r w:rsidR="009B7703">
        <w:t xml:space="preserve"> U</w:t>
      </w:r>
      <w:r w:rsidR="00945257">
        <w:t>p</w:t>
      </w:r>
      <w:bookmarkEnd w:id="7"/>
      <w:r w:rsidR="006D4F64">
        <w:t xml:space="preserve"> </w:t>
      </w:r>
    </w:p>
    <w:p w:rsidR="009D007F" w:rsidRDefault="00945257" w:rsidP="00F41AC5">
      <w:pPr>
        <w:pStyle w:val="Heading2"/>
      </w:pPr>
      <w:bookmarkStart w:id="8" w:name="_Toc414880384"/>
      <w:r>
        <w:t>System Requirements</w:t>
      </w:r>
      <w:bookmarkEnd w:id="8"/>
    </w:p>
    <w:p w:rsidR="009D007F" w:rsidRDefault="00E42157" w:rsidP="009B5E20">
      <w:r>
        <w:t>Before you get started, there are a number of things you will need:</w:t>
      </w:r>
    </w:p>
    <w:p w:rsidR="00E42157" w:rsidRPr="00E42157" w:rsidRDefault="00E42157" w:rsidP="00741F08">
      <w:pPr>
        <w:pStyle w:val="ListBullet"/>
        <w:numPr>
          <w:ilvl w:val="0"/>
          <w:numId w:val="2"/>
        </w:numPr>
        <w:tabs>
          <w:tab w:val="clear" w:pos="2098"/>
        </w:tabs>
        <w:ind w:hanging="425"/>
      </w:pPr>
      <w:r>
        <w:t xml:space="preserve">.NET </w:t>
      </w:r>
      <w:r w:rsidR="00741F08">
        <w:t>4</w:t>
      </w:r>
      <w:r>
        <w:t>.5+</w:t>
      </w:r>
    </w:p>
    <w:p w:rsidR="00E42157" w:rsidRPr="00E42157" w:rsidRDefault="00E42157" w:rsidP="00E42157">
      <w:pPr>
        <w:pStyle w:val="ListBullet"/>
        <w:numPr>
          <w:ilvl w:val="0"/>
          <w:numId w:val="2"/>
        </w:numPr>
        <w:tabs>
          <w:tab w:val="clear" w:pos="2098"/>
        </w:tabs>
        <w:ind w:hanging="425"/>
      </w:pPr>
      <w:r>
        <w:rPr>
          <w:kern w:val="0"/>
        </w:rPr>
        <w:t xml:space="preserve">Umbraco </w:t>
      </w:r>
      <w:r w:rsidR="00741F08">
        <w:rPr>
          <w:kern w:val="0"/>
        </w:rPr>
        <w:t>7.2</w:t>
      </w:r>
      <w:r>
        <w:rPr>
          <w:kern w:val="0"/>
        </w:rPr>
        <w:t>.x</w:t>
      </w:r>
    </w:p>
    <w:p w:rsidR="00EB481B" w:rsidRDefault="00E42157" w:rsidP="00741F08">
      <w:pPr>
        <w:pStyle w:val="ListBullet"/>
        <w:numPr>
          <w:ilvl w:val="0"/>
          <w:numId w:val="2"/>
        </w:numPr>
        <w:tabs>
          <w:tab w:val="clear" w:pos="2098"/>
        </w:tabs>
        <w:ind w:hanging="425"/>
      </w:pPr>
      <w:r>
        <w:t xml:space="preserve">The </w:t>
      </w:r>
      <w:r w:rsidR="00741F08">
        <w:rPr>
          <w:b/>
        </w:rPr>
        <w:t xml:space="preserve">Doc Type Grid Editor </w:t>
      </w:r>
      <w:r w:rsidR="00741F08" w:rsidRPr="00741F08">
        <w:t>package installed</w:t>
      </w:r>
    </w:p>
    <w:p w:rsidR="00E90FB1" w:rsidRDefault="00AC2B80" w:rsidP="00EB481B">
      <w:pPr>
        <w:pStyle w:val="Heading1"/>
      </w:pPr>
      <w:r>
        <w:br w:type="page"/>
      </w:r>
      <w:bookmarkStart w:id="9" w:name="_Toc414880385"/>
      <w:r w:rsidR="00EB481B">
        <w:lastRenderedPageBreak/>
        <w:t xml:space="preserve">Configuring </w:t>
      </w:r>
      <w:proofErr w:type="gramStart"/>
      <w:r w:rsidR="00CD575D">
        <w:t>T</w:t>
      </w:r>
      <w:r w:rsidR="00DA3F38">
        <w:t>he</w:t>
      </w:r>
      <w:proofErr w:type="gramEnd"/>
      <w:r w:rsidR="00EB481B">
        <w:t xml:space="preserve"> Doc Type Grid Editor</w:t>
      </w:r>
      <w:bookmarkEnd w:id="9"/>
    </w:p>
    <w:p w:rsidR="0041303C" w:rsidRDefault="00CD2E68" w:rsidP="0041303C">
      <w:pPr>
        <w:rPr>
          <w:color w:val="808080" w:themeColor="background1" w:themeShade="80"/>
          <w:kern w:val="0"/>
          <w:sz w:val="18"/>
          <w:szCs w:val="18"/>
        </w:rPr>
      </w:pPr>
      <w:r>
        <w:t xml:space="preserve">The </w:t>
      </w:r>
      <w:r w:rsidRPr="00CD2E68">
        <w:rPr>
          <w:b/>
        </w:rPr>
        <w:t>Doc Type Grid Editor</w:t>
      </w:r>
      <w:r>
        <w:t xml:space="preserve"> is configured via the </w:t>
      </w:r>
      <w:r w:rsidRPr="00CD2E68">
        <w:t>grid.editors.config.js</w:t>
      </w:r>
      <w:r>
        <w:t xml:space="preserve"> </w:t>
      </w:r>
      <w:proofErr w:type="spellStart"/>
      <w:r>
        <w:t>config</w:t>
      </w:r>
      <w:proofErr w:type="spellEnd"/>
      <w:r>
        <w:t xml:space="preserve"> file located in the </w:t>
      </w:r>
      <w:r w:rsidRPr="00811CEB">
        <w:rPr>
          <w:i/>
        </w:rPr>
        <w:t>/</w:t>
      </w:r>
      <w:proofErr w:type="spellStart"/>
      <w:r w:rsidRPr="00811CEB">
        <w:rPr>
          <w:i/>
        </w:rPr>
        <w:t>Config</w:t>
      </w:r>
      <w:proofErr w:type="spellEnd"/>
      <w:r>
        <w:t xml:space="preserve"> folder. A default configuration should be installed along with the package, but for details on the configuration options, please see below.</w:t>
      </w:r>
    </w:p>
    <w:p w:rsidR="0030463D" w:rsidRPr="00E369C2" w:rsidRDefault="0030463D" w:rsidP="006A1F7F">
      <w:pPr>
        <w:rPr>
          <w:b/>
        </w:rPr>
      </w:pPr>
    </w:p>
    <w:p w:rsidR="007C5892" w:rsidRPr="0030463D" w:rsidRDefault="0030463D" w:rsidP="0030463D">
      <w:pPr>
        <w:rPr>
          <w:b/>
        </w:rPr>
      </w:pPr>
      <w:r w:rsidRPr="0030463D">
        <w:rPr>
          <w:b/>
        </w:rPr>
        <w:t>Example:</w:t>
      </w:r>
    </w:p>
    <w:tbl>
      <w:tblPr>
        <w:tblW w:w="0" w:type="auto"/>
        <w:tblInd w:w="18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8642"/>
      </w:tblGrid>
      <w:tr w:rsidR="007C5892" w:rsidRPr="004748AD" w:rsidTr="00F80A14">
        <w:tc>
          <w:tcPr>
            <w:tcW w:w="8642" w:type="dxa"/>
            <w:shd w:val="clear" w:color="auto" w:fill="F2F2F2" w:themeFill="background1" w:themeFillShade="F2"/>
          </w:tcPr>
          <w:p w:rsidR="00B46A1B" w:rsidRDefault="00CD2E68" w:rsidP="00E40920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>[</w:t>
            </w:r>
          </w:p>
          <w:p w:rsidR="00CD2E68" w:rsidRDefault="00CD2E68" w:rsidP="00E40920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...</w:t>
            </w:r>
          </w:p>
          <w:p w:rsidR="00CD2E68" w:rsidRDefault="00CD2E68" w:rsidP="00E40920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{</w:t>
            </w:r>
          </w:p>
          <w:p w:rsidR="00187694" w:rsidRDefault="00CD2E68" w:rsidP="00187694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    “</w:t>
            </w:r>
            <w:r w:rsidR="00187694">
              <w:rPr>
                <w:rFonts w:ascii="Courier" w:hAnsi="Courier"/>
                <w:b w:val="0"/>
                <w:color w:val="auto"/>
              </w:rPr>
              <w:t>name</w:t>
            </w:r>
            <w:r>
              <w:rPr>
                <w:rFonts w:ascii="Courier" w:hAnsi="Courier"/>
                <w:b w:val="0"/>
                <w:color w:val="auto"/>
              </w:rPr>
              <w:t>”:</w:t>
            </w:r>
            <w:r w:rsidR="00187694">
              <w:rPr>
                <w:rFonts w:ascii="Courier" w:hAnsi="Courier"/>
                <w:b w:val="0"/>
                <w:color w:val="auto"/>
              </w:rPr>
              <w:t xml:space="preserve"> </w:t>
            </w:r>
            <w:r>
              <w:rPr>
                <w:rFonts w:ascii="Courier" w:hAnsi="Courier"/>
                <w:b w:val="0"/>
                <w:color w:val="auto"/>
              </w:rPr>
              <w:t>”</w:t>
            </w:r>
            <w:r w:rsidR="00187694">
              <w:rPr>
                <w:rFonts w:ascii="Courier" w:hAnsi="Courier"/>
                <w:b w:val="0"/>
                <w:color w:val="auto"/>
              </w:rPr>
              <w:t>Doc Type</w:t>
            </w:r>
            <w:r>
              <w:rPr>
                <w:rFonts w:ascii="Courier" w:hAnsi="Courier"/>
                <w:b w:val="0"/>
                <w:color w:val="auto"/>
              </w:rPr>
              <w:t>”</w:t>
            </w:r>
            <w:r w:rsidR="00187694">
              <w:rPr>
                <w:rFonts w:ascii="Courier" w:hAnsi="Courier"/>
                <w:b w:val="0"/>
                <w:color w:val="auto"/>
              </w:rPr>
              <w:t>,</w:t>
            </w:r>
          </w:p>
          <w:p w:rsidR="00187694" w:rsidRDefault="00187694" w:rsidP="00187694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    “alias”: ”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docType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”,</w:t>
            </w:r>
          </w:p>
          <w:p w:rsidR="00187694" w:rsidRDefault="00187694" w:rsidP="00187694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    “view”</w:t>
            </w:r>
            <w:proofErr w:type="gramStart"/>
            <w:r>
              <w:rPr>
                <w:rFonts w:ascii="Courier" w:hAnsi="Courier"/>
                <w:b w:val="0"/>
                <w:color w:val="auto"/>
              </w:rPr>
              <w:t>: ”</w:t>
            </w:r>
            <w:proofErr w:type="gramEnd"/>
            <w:r>
              <w:rPr>
                <w:rFonts w:ascii="Courier" w:hAnsi="Courier"/>
                <w:b w:val="0"/>
                <w:color w:val="auto"/>
              </w:rPr>
              <w:t>/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App_Plugins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/../doctypegrideditor.html”,</w:t>
            </w:r>
          </w:p>
          <w:p w:rsidR="00187694" w:rsidRDefault="00187694" w:rsidP="00187694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    “render”</w:t>
            </w:r>
            <w:proofErr w:type="gramStart"/>
            <w:r>
              <w:rPr>
                <w:rFonts w:ascii="Courier" w:hAnsi="Courier"/>
                <w:b w:val="0"/>
                <w:color w:val="auto"/>
              </w:rPr>
              <w:t>: ”</w:t>
            </w:r>
            <w:proofErr w:type="gramEnd"/>
            <w:r>
              <w:rPr>
                <w:rFonts w:ascii="Courier" w:hAnsi="Courier"/>
                <w:b w:val="0"/>
                <w:color w:val="auto"/>
              </w:rPr>
              <w:t>/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App_Plugins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/../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doctypegrideditor.cshtml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”,</w:t>
            </w:r>
          </w:p>
          <w:p w:rsidR="00187694" w:rsidRDefault="00187694" w:rsidP="00187694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    “icon”: ”icon-item-arrangement”,</w:t>
            </w:r>
          </w:p>
          <w:p w:rsidR="00187694" w:rsidRDefault="00187694" w:rsidP="00187694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    “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config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”: {</w:t>
            </w:r>
          </w:p>
          <w:p w:rsidR="00187694" w:rsidRDefault="00187694" w:rsidP="00187694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        “</w:t>
            </w:r>
            <w:proofErr w:type="spellStart"/>
            <w:proofErr w:type="gramStart"/>
            <w:r>
              <w:rPr>
                <w:rFonts w:ascii="Courier" w:hAnsi="Courier"/>
                <w:b w:val="0"/>
                <w:color w:val="auto"/>
              </w:rPr>
              <w:t>allowedDocTypes</w:t>
            </w:r>
            <w:proofErr w:type="spellEnd"/>
            <w:proofErr w:type="gramEnd"/>
            <w:r>
              <w:rPr>
                <w:rFonts w:ascii="Courier" w:hAnsi="Courier"/>
                <w:b w:val="0"/>
                <w:color w:val="auto"/>
              </w:rPr>
              <w:t>: [...],</w:t>
            </w:r>
          </w:p>
          <w:p w:rsidR="00187694" w:rsidRDefault="00187694" w:rsidP="00187694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        “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enablePreview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”: true,</w:t>
            </w:r>
          </w:p>
          <w:p w:rsidR="00187694" w:rsidRPr="00187694" w:rsidRDefault="00187694" w:rsidP="00187694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        “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viewPath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”: “/Views/Partials/”</w:t>
            </w:r>
          </w:p>
          <w:p w:rsidR="00CD2E68" w:rsidRDefault="00CD2E68" w:rsidP="00E40920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},</w:t>
            </w:r>
          </w:p>
          <w:p w:rsidR="00187694" w:rsidRDefault="00187694" w:rsidP="00E40920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...</w:t>
            </w:r>
          </w:p>
          <w:p w:rsidR="00CD2E68" w:rsidRPr="00B46A1B" w:rsidRDefault="00CD2E68" w:rsidP="00E40920">
            <w:pPr>
              <w:pStyle w:val="NormalTableHeader"/>
              <w:numPr>
                <w:ilvl w:val="0"/>
                <w:numId w:val="5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>]</w:t>
            </w:r>
          </w:p>
        </w:tc>
      </w:tr>
    </w:tbl>
    <w:p w:rsidR="00EF215B" w:rsidRDefault="00EF215B" w:rsidP="00EF215B">
      <w:pPr>
        <w:ind w:left="0"/>
      </w:pPr>
    </w:p>
    <w:p w:rsidR="00187694" w:rsidRDefault="00187694" w:rsidP="001D40A9">
      <w:r>
        <w:t xml:space="preserve">For the main part, the root properties shouldn’t need to be modified, however the only properties that MUST not be changed are the </w:t>
      </w:r>
      <w:r w:rsidRPr="00187694">
        <w:rPr>
          <w:b/>
        </w:rPr>
        <w:t>view</w:t>
      </w:r>
      <w:r>
        <w:t xml:space="preserve"> and </w:t>
      </w:r>
      <w:r w:rsidRPr="00187694">
        <w:rPr>
          <w:b/>
        </w:rPr>
        <w:t>render</w:t>
      </w:r>
      <w:r>
        <w:t xml:space="preserve"> properties.</w:t>
      </w:r>
    </w:p>
    <w:p w:rsidR="00795D76" w:rsidRDefault="00795D76" w:rsidP="001D40A9"/>
    <w:tbl>
      <w:tblPr>
        <w:tblW w:w="8642" w:type="dxa"/>
        <w:tblInd w:w="18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134"/>
        <w:gridCol w:w="5386"/>
      </w:tblGrid>
      <w:tr w:rsidR="00A936B0" w:rsidTr="00610E2D">
        <w:tc>
          <w:tcPr>
            <w:tcW w:w="2122" w:type="dxa"/>
            <w:shd w:val="clear" w:color="auto" w:fill="F79646"/>
          </w:tcPr>
          <w:p w:rsidR="00D00065" w:rsidRDefault="00D00065" w:rsidP="00F80A14">
            <w:pPr>
              <w:pStyle w:val="NormalTableHeader"/>
            </w:pPr>
            <w:r>
              <w:t>Member</w:t>
            </w:r>
          </w:p>
        </w:tc>
        <w:tc>
          <w:tcPr>
            <w:tcW w:w="1134" w:type="dxa"/>
            <w:shd w:val="clear" w:color="auto" w:fill="F79646"/>
          </w:tcPr>
          <w:p w:rsidR="00D00065" w:rsidRDefault="00D00065" w:rsidP="00F80A14">
            <w:pPr>
              <w:pStyle w:val="NormalTableHeader"/>
            </w:pPr>
            <w:r>
              <w:t>Type</w:t>
            </w:r>
          </w:p>
        </w:tc>
        <w:tc>
          <w:tcPr>
            <w:tcW w:w="5386" w:type="dxa"/>
            <w:shd w:val="clear" w:color="auto" w:fill="F79646"/>
          </w:tcPr>
          <w:p w:rsidR="00D00065" w:rsidRDefault="00D00065" w:rsidP="00F80A14">
            <w:pPr>
              <w:pStyle w:val="NormalTableHeader"/>
            </w:pPr>
            <w:r>
              <w:t>Description</w:t>
            </w:r>
          </w:p>
        </w:tc>
      </w:tr>
      <w:tr w:rsidR="00610E2D" w:rsidTr="00610E2D">
        <w:tc>
          <w:tcPr>
            <w:tcW w:w="2122" w:type="dxa"/>
          </w:tcPr>
          <w:p w:rsidR="00D00065" w:rsidRDefault="00187694" w:rsidP="00F80A14">
            <w:pPr>
              <w:pStyle w:val="NormalTable"/>
            </w:pPr>
            <w:r>
              <w:t>Name</w:t>
            </w:r>
          </w:p>
        </w:tc>
        <w:tc>
          <w:tcPr>
            <w:tcW w:w="1134" w:type="dxa"/>
          </w:tcPr>
          <w:p w:rsidR="00D00065" w:rsidRDefault="00187694" w:rsidP="00F80A14">
            <w:pPr>
              <w:pStyle w:val="NormalTable"/>
            </w:pPr>
            <w:r>
              <w:t>String</w:t>
            </w:r>
          </w:p>
        </w:tc>
        <w:tc>
          <w:tcPr>
            <w:tcW w:w="5386" w:type="dxa"/>
          </w:tcPr>
          <w:p w:rsidR="00D00065" w:rsidRDefault="00187694" w:rsidP="00EF215B">
            <w:pPr>
              <w:pStyle w:val="NormalTable"/>
            </w:pPr>
            <w:r>
              <w:t xml:space="preserve">The name of the grid editor as it appears in the grid editor </w:t>
            </w:r>
            <w:proofErr w:type="spellStart"/>
            <w:r>
              <w:t>prevalue</w:t>
            </w:r>
            <w:proofErr w:type="spellEnd"/>
            <w:r>
              <w:t xml:space="preserve"> editor / selector screen.</w:t>
            </w:r>
          </w:p>
        </w:tc>
      </w:tr>
      <w:tr w:rsidR="00610E2D" w:rsidTr="00610E2D">
        <w:tc>
          <w:tcPr>
            <w:tcW w:w="2122" w:type="dxa"/>
          </w:tcPr>
          <w:p w:rsidR="00D00065" w:rsidRDefault="00187694" w:rsidP="00F80A14">
            <w:pPr>
              <w:pStyle w:val="NormalTable"/>
            </w:pPr>
            <w:r>
              <w:t>Alias</w:t>
            </w:r>
          </w:p>
        </w:tc>
        <w:tc>
          <w:tcPr>
            <w:tcW w:w="1134" w:type="dxa"/>
          </w:tcPr>
          <w:p w:rsidR="00D00065" w:rsidRDefault="00EF215B" w:rsidP="00F80A14">
            <w:pPr>
              <w:pStyle w:val="NormalTable"/>
            </w:pPr>
            <w:r>
              <w:t>String</w:t>
            </w:r>
          </w:p>
        </w:tc>
        <w:tc>
          <w:tcPr>
            <w:tcW w:w="5386" w:type="dxa"/>
          </w:tcPr>
          <w:p w:rsidR="00D00065" w:rsidRDefault="00187694" w:rsidP="005C5E70">
            <w:pPr>
              <w:pStyle w:val="NormalTable"/>
            </w:pPr>
            <w:r>
              <w:t>A unique alias for this grid editor.</w:t>
            </w:r>
          </w:p>
        </w:tc>
      </w:tr>
      <w:tr w:rsidR="00610E2D" w:rsidTr="00610E2D">
        <w:tc>
          <w:tcPr>
            <w:tcW w:w="2122" w:type="dxa"/>
          </w:tcPr>
          <w:p w:rsidR="00D00065" w:rsidRDefault="00187694" w:rsidP="00F80A14">
            <w:pPr>
              <w:pStyle w:val="NormalTable"/>
            </w:pPr>
            <w:r>
              <w:t>View</w:t>
            </w:r>
          </w:p>
        </w:tc>
        <w:tc>
          <w:tcPr>
            <w:tcW w:w="1134" w:type="dxa"/>
          </w:tcPr>
          <w:p w:rsidR="00D00065" w:rsidRDefault="000F123B" w:rsidP="00F80A14">
            <w:pPr>
              <w:pStyle w:val="NormalTable"/>
            </w:pPr>
            <w:r>
              <w:t>String</w:t>
            </w:r>
          </w:p>
        </w:tc>
        <w:tc>
          <w:tcPr>
            <w:tcW w:w="5386" w:type="dxa"/>
          </w:tcPr>
          <w:p w:rsidR="005C5E70" w:rsidRPr="00EA5E02" w:rsidRDefault="00187694" w:rsidP="005C5E70">
            <w:pPr>
              <w:pStyle w:val="NormalTable"/>
            </w:pPr>
            <w:r>
              <w:t xml:space="preserve">The path to the </w:t>
            </w:r>
            <w:r w:rsidRPr="00187694">
              <w:rPr>
                <w:b/>
              </w:rPr>
              <w:t>Doc Type Grid Editor</w:t>
            </w:r>
            <w:r>
              <w:t xml:space="preserve"> </w:t>
            </w:r>
            <w:proofErr w:type="spellStart"/>
            <w:r>
              <w:t>editor</w:t>
            </w:r>
            <w:proofErr w:type="spellEnd"/>
            <w:r>
              <w:t xml:space="preserve"> view. </w:t>
            </w:r>
            <w:r w:rsidRPr="00187694">
              <w:rPr>
                <w:b/>
              </w:rPr>
              <w:t>MUST NOT BE CHANGED.</w:t>
            </w:r>
          </w:p>
        </w:tc>
      </w:tr>
      <w:tr w:rsidR="00610E2D" w:rsidTr="00610E2D">
        <w:tc>
          <w:tcPr>
            <w:tcW w:w="2122" w:type="dxa"/>
          </w:tcPr>
          <w:p w:rsidR="00D00065" w:rsidRDefault="00187694" w:rsidP="00A936B0">
            <w:pPr>
              <w:pStyle w:val="NormalTable"/>
            </w:pPr>
            <w:r>
              <w:t>Render</w:t>
            </w:r>
          </w:p>
        </w:tc>
        <w:tc>
          <w:tcPr>
            <w:tcW w:w="1134" w:type="dxa"/>
          </w:tcPr>
          <w:p w:rsidR="00D00065" w:rsidRDefault="000F123B" w:rsidP="00F80A14">
            <w:pPr>
              <w:pStyle w:val="NormalTable"/>
            </w:pPr>
            <w:r>
              <w:t>String</w:t>
            </w:r>
          </w:p>
        </w:tc>
        <w:tc>
          <w:tcPr>
            <w:tcW w:w="5386" w:type="dxa"/>
          </w:tcPr>
          <w:p w:rsidR="00187694" w:rsidRPr="00187694" w:rsidRDefault="00187694" w:rsidP="00187694">
            <w:pPr>
              <w:pStyle w:val="NormalTable"/>
              <w:rPr>
                <w:b/>
              </w:rPr>
            </w:pPr>
            <w:r>
              <w:t xml:space="preserve">The path to the </w:t>
            </w:r>
            <w:r w:rsidRPr="00187694">
              <w:rPr>
                <w:b/>
              </w:rPr>
              <w:t>Doc Type Grid Editor</w:t>
            </w:r>
            <w:r>
              <w:t xml:space="preserve"> render view. </w:t>
            </w:r>
            <w:r w:rsidRPr="00187694">
              <w:rPr>
                <w:b/>
              </w:rPr>
              <w:t>MUST NOT BE CHANGED.</w:t>
            </w:r>
          </w:p>
        </w:tc>
      </w:tr>
      <w:tr w:rsidR="00187694" w:rsidTr="00610E2D">
        <w:tc>
          <w:tcPr>
            <w:tcW w:w="2122" w:type="dxa"/>
          </w:tcPr>
          <w:p w:rsidR="00187694" w:rsidRDefault="00187694" w:rsidP="00A936B0">
            <w:pPr>
              <w:pStyle w:val="NormalTable"/>
            </w:pPr>
            <w:r>
              <w:t>Icon</w:t>
            </w:r>
          </w:p>
        </w:tc>
        <w:tc>
          <w:tcPr>
            <w:tcW w:w="1134" w:type="dxa"/>
          </w:tcPr>
          <w:p w:rsidR="00187694" w:rsidRDefault="00187694" w:rsidP="00F80A14">
            <w:pPr>
              <w:pStyle w:val="NormalTable"/>
            </w:pPr>
            <w:r>
              <w:t>String</w:t>
            </w:r>
          </w:p>
        </w:tc>
        <w:tc>
          <w:tcPr>
            <w:tcW w:w="5386" w:type="dxa"/>
          </w:tcPr>
          <w:p w:rsidR="00187694" w:rsidRDefault="00187694" w:rsidP="00187694">
            <w:pPr>
              <w:pStyle w:val="NormalTable"/>
            </w:pPr>
            <w:r>
              <w:t>The icon class name to use for this grid editor (minus the ‘.’)</w:t>
            </w:r>
          </w:p>
        </w:tc>
      </w:tr>
      <w:tr w:rsidR="00187694" w:rsidTr="00610E2D">
        <w:tc>
          <w:tcPr>
            <w:tcW w:w="2122" w:type="dxa"/>
          </w:tcPr>
          <w:p w:rsidR="00187694" w:rsidRDefault="00187694" w:rsidP="00A936B0">
            <w:pPr>
              <w:pStyle w:val="NormalTable"/>
            </w:pPr>
            <w:proofErr w:type="spellStart"/>
            <w:r>
              <w:t>Config</w:t>
            </w:r>
            <w:proofErr w:type="spellEnd"/>
          </w:p>
        </w:tc>
        <w:tc>
          <w:tcPr>
            <w:tcW w:w="1134" w:type="dxa"/>
          </w:tcPr>
          <w:p w:rsidR="00187694" w:rsidRDefault="00187694" w:rsidP="00F80A14">
            <w:pPr>
              <w:pStyle w:val="NormalTable"/>
            </w:pPr>
            <w:r>
              <w:t>Object</w:t>
            </w:r>
          </w:p>
        </w:tc>
        <w:tc>
          <w:tcPr>
            <w:tcW w:w="5386" w:type="dxa"/>
          </w:tcPr>
          <w:p w:rsidR="00187694" w:rsidRDefault="00187694" w:rsidP="00187694">
            <w:pPr>
              <w:pStyle w:val="NormalTable"/>
            </w:pPr>
            <w:proofErr w:type="spellStart"/>
            <w:r>
              <w:t>Config</w:t>
            </w:r>
            <w:proofErr w:type="spellEnd"/>
            <w:r>
              <w:t xml:space="preserve"> options for this grid editor.</w:t>
            </w:r>
          </w:p>
        </w:tc>
      </w:tr>
    </w:tbl>
    <w:p w:rsidR="00553CA1" w:rsidRDefault="00553CA1" w:rsidP="00553CA1"/>
    <w:p w:rsidR="00C15734" w:rsidRDefault="00C15734">
      <w:pPr>
        <w:suppressAutoHyphens w:val="0"/>
        <w:spacing w:before="0" w:after="0" w:line="240" w:lineRule="auto"/>
        <w:ind w:left="0"/>
      </w:pPr>
      <w:r>
        <w:br w:type="page"/>
      </w:r>
    </w:p>
    <w:p w:rsidR="00553CA1" w:rsidRDefault="00E44F61" w:rsidP="00553CA1">
      <w:r>
        <w:lastRenderedPageBreak/>
        <w:t xml:space="preserve">The Doc Type Grid Editor supports 3 </w:t>
      </w:r>
      <w:proofErr w:type="spellStart"/>
      <w:r>
        <w:t>config</w:t>
      </w:r>
      <w:proofErr w:type="spellEnd"/>
      <w:r>
        <w:t xml:space="preserve"> options, all of which are optional.</w:t>
      </w:r>
    </w:p>
    <w:p w:rsidR="00E44F61" w:rsidRDefault="00E44F61" w:rsidP="00553CA1"/>
    <w:tbl>
      <w:tblPr>
        <w:tblW w:w="8642" w:type="dxa"/>
        <w:tblInd w:w="18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134"/>
        <w:gridCol w:w="5386"/>
      </w:tblGrid>
      <w:tr w:rsidR="00E44F61" w:rsidTr="00577812">
        <w:tc>
          <w:tcPr>
            <w:tcW w:w="2122" w:type="dxa"/>
            <w:shd w:val="clear" w:color="auto" w:fill="F79646"/>
          </w:tcPr>
          <w:p w:rsidR="00E44F61" w:rsidRDefault="00E44F61" w:rsidP="00577812">
            <w:pPr>
              <w:pStyle w:val="NormalTableHeader"/>
            </w:pPr>
            <w:r>
              <w:t>Member</w:t>
            </w:r>
          </w:p>
        </w:tc>
        <w:tc>
          <w:tcPr>
            <w:tcW w:w="1134" w:type="dxa"/>
            <w:shd w:val="clear" w:color="auto" w:fill="F79646"/>
          </w:tcPr>
          <w:p w:rsidR="00E44F61" w:rsidRDefault="00E44F61" w:rsidP="00577812">
            <w:pPr>
              <w:pStyle w:val="NormalTableHeader"/>
            </w:pPr>
            <w:r>
              <w:t>Type</w:t>
            </w:r>
          </w:p>
        </w:tc>
        <w:tc>
          <w:tcPr>
            <w:tcW w:w="5386" w:type="dxa"/>
            <w:shd w:val="clear" w:color="auto" w:fill="F79646"/>
          </w:tcPr>
          <w:p w:rsidR="00E44F61" w:rsidRDefault="00E44F61" w:rsidP="00577812">
            <w:pPr>
              <w:pStyle w:val="NormalTableHeader"/>
            </w:pPr>
            <w:r>
              <w:t>Description</w:t>
            </w:r>
          </w:p>
        </w:tc>
      </w:tr>
      <w:tr w:rsidR="00E44F61" w:rsidTr="00577812">
        <w:tc>
          <w:tcPr>
            <w:tcW w:w="2122" w:type="dxa"/>
          </w:tcPr>
          <w:p w:rsidR="00E44F61" w:rsidRDefault="00E44F61" w:rsidP="00577812">
            <w:pPr>
              <w:pStyle w:val="NormalTable"/>
            </w:pPr>
            <w:proofErr w:type="spellStart"/>
            <w:r>
              <w:t>AllowedDocTypes</w:t>
            </w:r>
            <w:proofErr w:type="spellEnd"/>
          </w:p>
        </w:tc>
        <w:tc>
          <w:tcPr>
            <w:tcW w:w="1134" w:type="dxa"/>
          </w:tcPr>
          <w:p w:rsidR="00E44F61" w:rsidRDefault="00E44F61" w:rsidP="00577812">
            <w:pPr>
              <w:pStyle w:val="NormalTable"/>
            </w:pPr>
            <w:r>
              <w:t>String[]</w:t>
            </w:r>
          </w:p>
        </w:tc>
        <w:tc>
          <w:tcPr>
            <w:tcW w:w="5386" w:type="dxa"/>
          </w:tcPr>
          <w:p w:rsidR="00E44F61" w:rsidRDefault="00E44F61" w:rsidP="00577812">
            <w:pPr>
              <w:pStyle w:val="NormalTable"/>
            </w:pPr>
            <w:r>
              <w:t>An array of doc type aliases of which should be allowed to be selected in the grid editor.</w:t>
            </w:r>
            <w:r w:rsidR="003138A1">
              <w:t xml:space="preserve"> Strings can be REGEX patterns to allow matching groups of doc types in a single entry. </w:t>
            </w:r>
            <w:proofErr w:type="spellStart"/>
            <w:r w:rsidR="003138A1">
              <w:t>Ie</w:t>
            </w:r>
            <w:proofErr w:type="spellEnd"/>
            <w:r w:rsidR="003138A1">
              <w:t xml:space="preserve"> “Widget$” will match all doc types with an alias ending in “Widget”.</w:t>
            </w:r>
          </w:p>
        </w:tc>
      </w:tr>
      <w:tr w:rsidR="00E44F61" w:rsidTr="00577812">
        <w:tc>
          <w:tcPr>
            <w:tcW w:w="2122" w:type="dxa"/>
          </w:tcPr>
          <w:p w:rsidR="00E44F61" w:rsidRDefault="00E44F61" w:rsidP="00577812">
            <w:pPr>
              <w:pStyle w:val="NormalTable"/>
            </w:pPr>
            <w:proofErr w:type="spellStart"/>
            <w:r>
              <w:t>EnablePreview</w:t>
            </w:r>
            <w:proofErr w:type="spellEnd"/>
          </w:p>
        </w:tc>
        <w:tc>
          <w:tcPr>
            <w:tcW w:w="1134" w:type="dxa"/>
          </w:tcPr>
          <w:p w:rsidR="00E44F61" w:rsidRDefault="00E44F61" w:rsidP="00577812">
            <w:pPr>
              <w:pStyle w:val="NormalTable"/>
            </w:pPr>
            <w:r>
              <w:t>Boolean</w:t>
            </w:r>
          </w:p>
        </w:tc>
        <w:tc>
          <w:tcPr>
            <w:tcW w:w="5386" w:type="dxa"/>
          </w:tcPr>
          <w:p w:rsidR="00E44F61" w:rsidRDefault="00E44F61" w:rsidP="00577812">
            <w:pPr>
              <w:pStyle w:val="NormalTable"/>
            </w:pPr>
            <w:r>
              <w:t xml:space="preserve">Enables rendering a </w:t>
            </w:r>
            <w:r w:rsidR="0091719F">
              <w:t>preview of the grid cell in the grid editor.</w:t>
            </w:r>
          </w:p>
        </w:tc>
      </w:tr>
      <w:tr w:rsidR="00E44F61" w:rsidTr="00577812">
        <w:tc>
          <w:tcPr>
            <w:tcW w:w="2122" w:type="dxa"/>
          </w:tcPr>
          <w:p w:rsidR="00E44F61" w:rsidRDefault="00E44F61" w:rsidP="00577812">
            <w:pPr>
              <w:pStyle w:val="NormalTable"/>
            </w:pPr>
            <w:proofErr w:type="spellStart"/>
            <w:r>
              <w:t>View</w:t>
            </w:r>
            <w:r w:rsidR="0091719F">
              <w:t>Path</w:t>
            </w:r>
            <w:proofErr w:type="spellEnd"/>
          </w:p>
        </w:tc>
        <w:tc>
          <w:tcPr>
            <w:tcW w:w="1134" w:type="dxa"/>
          </w:tcPr>
          <w:p w:rsidR="00E44F61" w:rsidRDefault="00E44F61" w:rsidP="00577812">
            <w:pPr>
              <w:pStyle w:val="NormalTable"/>
            </w:pPr>
            <w:r>
              <w:t>String</w:t>
            </w:r>
          </w:p>
        </w:tc>
        <w:tc>
          <w:tcPr>
            <w:tcW w:w="5386" w:type="dxa"/>
          </w:tcPr>
          <w:p w:rsidR="00E44F61" w:rsidRPr="00EA5E02" w:rsidRDefault="0091719F" w:rsidP="00577812">
            <w:pPr>
              <w:pStyle w:val="NormalTable"/>
            </w:pPr>
            <w:r>
              <w:t xml:space="preserve">Set’s an alternative view path for where the </w:t>
            </w:r>
            <w:r w:rsidRPr="0091719F">
              <w:rPr>
                <w:b/>
              </w:rPr>
              <w:t>Doc Type Grid Editor</w:t>
            </w:r>
            <w:r>
              <w:t xml:space="preserve"> should look for views when rendering. Defaults to </w:t>
            </w:r>
            <w:r w:rsidRPr="00811CEB">
              <w:rPr>
                <w:i/>
              </w:rPr>
              <w:t>/Views/Partials/</w:t>
            </w:r>
          </w:p>
        </w:tc>
      </w:tr>
    </w:tbl>
    <w:p w:rsidR="00E44F61" w:rsidRDefault="00E44F61" w:rsidP="00553CA1"/>
    <w:p w:rsidR="00C15734" w:rsidRDefault="00C15734" w:rsidP="00553CA1"/>
    <w:p w:rsidR="00C81A27" w:rsidRDefault="00C81A27">
      <w:pPr>
        <w:suppressAutoHyphens w:val="0"/>
        <w:spacing w:before="0" w:after="0" w:line="240" w:lineRule="auto"/>
        <w:ind w:left="0"/>
        <w:rPr>
          <w:sz w:val="40"/>
        </w:rPr>
      </w:pPr>
      <w:bookmarkStart w:id="10" w:name="_Making_your_check"/>
      <w:bookmarkEnd w:id="10"/>
      <w:r>
        <w:br w:type="page"/>
      </w:r>
    </w:p>
    <w:p w:rsidR="006E43F7" w:rsidRDefault="0021205E" w:rsidP="00F41AC5">
      <w:pPr>
        <w:pStyle w:val="Heading1"/>
      </w:pPr>
      <w:bookmarkStart w:id="11" w:name="_Toc414880386"/>
      <w:r>
        <w:lastRenderedPageBreak/>
        <w:t xml:space="preserve">Hooking Up </w:t>
      </w:r>
      <w:proofErr w:type="gramStart"/>
      <w:r>
        <w:t>The</w:t>
      </w:r>
      <w:proofErr w:type="gramEnd"/>
      <w:r>
        <w:t xml:space="preserve"> Doc Type Grid Editor</w:t>
      </w:r>
      <w:bookmarkEnd w:id="11"/>
    </w:p>
    <w:p w:rsidR="007C139F" w:rsidRDefault="00CC169B" w:rsidP="007C139F">
      <w:r>
        <w:t xml:space="preserve">To hook up the </w:t>
      </w:r>
      <w:r w:rsidRPr="00CC169B">
        <w:rPr>
          <w:b/>
        </w:rPr>
        <w:t>Doc Type Grid Editor</w:t>
      </w:r>
      <w:r>
        <w:t xml:space="preserve">, within your grids </w:t>
      </w:r>
      <w:proofErr w:type="spellStart"/>
      <w:r>
        <w:t>prevalue</w:t>
      </w:r>
      <w:proofErr w:type="spellEnd"/>
      <w:r>
        <w:t xml:space="preserve">, select the row </w:t>
      </w:r>
      <w:proofErr w:type="spellStart"/>
      <w:r>
        <w:t>configs</w:t>
      </w:r>
      <w:proofErr w:type="spellEnd"/>
      <w:r>
        <w:t xml:space="preserve"> you want to use the </w:t>
      </w:r>
      <w:r w:rsidRPr="00CC169B">
        <w:rPr>
          <w:b/>
        </w:rPr>
        <w:t>Doc Type Grid Editor</w:t>
      </w:r>
      <w:r>
        <w:t xml:space="preserve"> in and for each cell </w:t>
      </w:r>
      <w:proofErr w:type="spellStart"/>
      <w:r>
        <w:t>config</w:t>
      </w:r>
      <w:proofErr w:type="spellEnd"/>
      <w:r>
        <w:t xml:space="preserve">, check the </w:t>
      </w:r>
      <w:r w:rsidRPr="00982B01">
        <w:rPr>
          <w:b/>
        </w:rPr>
        <w:t>Doc Type</w:t>
      </w:r>
      <w:r>
        <w:t xml:space="preserve"> checkbox option to true.</w:t>
      </w:r>
      <w:r w:rsidR="00982B01">
        <w:t xml:space="preserve"> (</w:t>
      </w:r>
      <w:r w:rsidR="00982B01" w:rsidRPr="00982B01">
        <w:rPr>
          <w:b/>
        </w:rPr>
        <w:t>NB</w:t>
      </w:r>
      <w:r w:rsidR="00982B01">
        <w:t xml:space="preserve">: If you changed the name in the </w:t>
      </w:r>
      <w:proofErr w:type="spellStart"/>
      <w:r w:rsidR="00982B01">
        <w:t>config</w:t>
      </w:r>
      <w:proofErr w:type="spellEnd"/>
      <w:r w:rsidR="00982B01">
        <w:t xml:space="preserve">, then select the item with the name you enter in the </w:t>
      </w:r>
      <w:proofErr w:type="spellStart"/>
      <w:r w:rsidR="00982B01">
        <w:t>config</w:t>
      </w:r>
      <w:proofErr w:type="spellEnd"/>
      <w:r w:rsidR="00982B01">
        <w:t>).</w:t>
      </w:r>
    </w:p>
    <w:p w:rsidR="006112E2" w:rsidRDefault="006112E2" w:rsidP="007C139F"/>
    <w:p w:rsidR="006112E2" w:rsidRDefault="00982B01" w:rsidP="007C139F">
      <w:r>
        <w:rPr>
          <w:noProof/>
        </w:rPr>
        <w:drawing>
          <wp:inline distT="0" distB="0" distL="0" distR="0">
            <wp:extent cx="3871912" cy="774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599" cy="77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01" w:rsidRDefault="00982B01" w:rsidP="007C139F"/>
    <w:p w:rsidR="00982B01" w:rsidRDefault="00982B01" w:rsidP="007C139F">
      <w:r>
        <w:lastRenderedPageBreak/>
        <w:t xml:space="preserve">With the Doc Type Grid Editor enabled, from within your grid editor, you should now have a new option in the </w:t>
      </w:r>
      <w:r w:rsidRPr="00982B01">
        <w:rPr>
          <w:b/>
        </w:rPr>
        <w:t>Insert Control</w:t>
      </w:r>
      <w:r>
        <w:t xml:space="preserve"> dialog.</w:t>
      </w:r>
    </w:p>
    <w:p w:rsidR="00982B01" w:rsidRDefault="00982B01" w:rsidP="007C139F"/>
    <w:p w:rsidR="00982B01" w:rsidRDefault="00982B01" w:rsidP="007C139F">
      <w:r>
        <w:rPr>
          <w:noProof/>
        </w:rPr>
        <w:drawing>
          <wp:inline distT="0" distB="0" distL="0" distR="0">
            <wp:extent cx="3905250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01" w:rsidRDefault="00982B01" w:rsidP="007C139F"/>
    <w:p w:rsidR="00982B01" w:rsidRDefault="00982B01" w:rsidP="007C139F">
      <w:r>
        <w:t xml:space="preserve">From there, simply click the </w:t>
      </w:r>
      <w:r w:rsidRPr="00982B01">
        <w:rPr>
          <w:b/>
        </w:rPr>
        <w:t>Doc Type</w:t>
      </w:r>
      <w:r>
        <w:t xml:space="preserve"> icon and chose the doc type you wish to render.</w:t>
      </w:r>
    </w:p>
    <w:p w:rsidR="00982B01" w:rsidRDefault="00982B01" w:rsidP="007C139F"/>
    <w:p w:rsidR="00982B01" w:rsidRDefault="00982B01" w:rsidP="007C139F">
      <w:r>
        <w:rPr>
          <w:noProof/>
        </w:rPr>
        <w:drawing>
          <wp:inline distT="0" distB="0" distL="0" distR="0">
            <wp:extent cx="4874085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693" cy="36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01" w:rsidRDefault="00982B01" w:rsidP="007C139F"/>
    <w:p w:rsidR="00A360AA" w:rsidRDefault="00A360AA">
      <w:pPr>
        <w:suppressAutoHyphens w:val="0"/>
        <w:spacing w:before="0" w:after="0" w:line="240" w:lineRule="auto"/>
        <w:ind w:left="0"/>
      </w:pPr>
      <w:r>
        <w:br w:type="page"/>
      </w:r>
    </w:p>
    <w:p w:rsidR="00982B01" w:rsidRDefault="00982B01" w:rsidP="007C139F">
      <w:r>
        <w:lastRenderedPageBreak/>
        <w:t>Then you should be presented with a form for all the fields in your doc type.</w:t>
      </w:r>
    </w:p>
    <w:p w:rsidR="00982B01" w:rsidRDefault="00982B01" w:rsidP="007C139F"/>
    <w:p w:rsidR="00982B01" w:rsidRDefault="00982B01" w:rsidP="007C139F">
      <w:r>
        <w:rPr>
          <w:noProof/>
        </w:rPr>
        <w:drawing>
          <wp:inline distT="0" distB="0" distL="0" distR="0">
            <wp:extent cx="5076836" cy="3819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443" cy="38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AA" w:rsidRDefault="00A360AA" w:rsidP="007C139F"/>
    <w:p w:rsidR="00A360AA" w:rsidRDefault="00A360AA" w:rsidP="007C139F">
      <w:r>
        <w:t>Fill in the fields and click save. You should then see the grid populated with a preview of your item.</w:t>
      </w:r>
    </w:p>
    <w:p w:rsidR="00A360AA" w:rsidRDefault="00A360AA" w:rsidP="007C139F"/>
    <w:p w:rsidR="00A360AA" w:rsidRDefault="00A360AA" w:rsidP="007C139F">
      <w:r>
        <w:rPr>
          <w:noProof/>
        </w:rPr>
        <w:drawing>
          <wp:inline distT="0" distB="0" distL="0" distR="0">
            <wp:extent cx="5149850" cy="3874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51" cy="38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AA" w:rsidRDefault="00A360AA" w:rsidP="007C139F"/>
    <w:p w:rsidR="00982B01" w:rsidRDefault="00A360AA" w:rsidP="007C139F">
      <w:r>
        <w:t>Make sure save / save &amp; publish the current page to persist your changes.</w:t>
      </w:r>
    </w:p>
    <w:p w:rsidR="00CB1865" w:rsidRDefault="00CB1865">
      <w:pPr>
        <w:suppressAutoHyphens w:val="0"/>
        <w:spacing w:before="0" w:after="0" w:line="240" w:lineRule="auto"/>
        <w:ind w:left="0"/>
        <w:rPr>
          <w:color w:val="F79646"/>
          <w:sz w:val="40"/>
        </w:rPr>
      </w:pPr>
      <w:r>
        <w:br w:type="page"/>
      </w:r>
    </w:p>
    <w:p w:rsidR="00CB1865" w:rsidRPr="007C139F" w:rsidRDefault="0021205E" w:rsidP="00F41AC5">
      <w:pPr>
        <w:pStyle w:val="Heading1"/>
      </w:pPr>
      <w:bookmarkStart w:id="12" w:name="_Toc414880387"/>
      <w:r>
        <w:lastRenderedPageBreak/>
        <w:t>Rendering a Doc Type Grid Editor</w:t>
      </w:r>
      <w:bookmarkEnd w:id="12"/>
    </w:p>
    <w:p w:rsidR="00C90BAE" w:rsidRDefault="00BD13FC" w:rsidP="00C90BAE">
      <w:r>
        <w:t xml:space="preserve">The </w:t>
      </w:r>
      <w:r w:rsidRPr="00BD13FC">
        <w:rPr>
          <w:b/>
        </w:rPr>
        <w:t xml:space="preserve">Doc Type Grid Editor </w:t>
      </w:r>
      <w:r>
        <w:t xml:space="preserve">uses standard ASP.NET MVC partials as the rendering mechanism. By default it will look for partial files in </w:t>
      </w:r>
      <w:r w:rsidRPr="00BD13FC">
        <w:rPr>
          <w:i/>
        </w:rPr>
        <w:t>/Views/Partials</w:t>
      </w:r>
      <w:r>
        <w:t xml:space="preserve"> with a name that matches the doc type alias. For example, if your doc type alias is </w:t>
      </w:r>
      <w:proofErr w:type="spellStart"/>
      <w:r w:rsidRPr="00C90BAE">
        <w:rPr>
          <w:i/>
        </w:rPr>
        <w:t>TestDocType</w:t>
      </w:r>
      <w:proofErr w:type="spellEnd"/>
      <w:r>
        <w:t xml:space="preserve">, the </w:t>
      </w:r>
      <w:r w:rsidRPr="00C90BAE">
        <w:rPr>
          <w:b/>
        </w:rPr>
        <w:t>Doc Type Grid Editor</w:t>
      </w:r>
      <w:r w:rsidR="00C90BAE">
        <w:t xml:space="preserve"> will look for the</w:t>
      </w:r>
      <w:r>
        <w:t xml:space="preserve"> partial file </w:t>
      </w:r>
      <w:r w:rsidRPr="00BD13FC">
        <w:rPr>
          <w:i/>
        </w:rPr>
        <w:t>/Views/Partials/</w:t>
      </w:r>
      <w:proofErr w:type="spellStart"/>
      <w:r w:rsidRPr="00BD13FC">
        <w:rPr>
          <w:i/>
        </w:rPr>
        <w:t>TestDocType.cshtml</w:t>
      </w:r>
      <w:proofErr w:type="spellEnd"/>
      <w:r w:rsidR="00C90BAE">
        <w:rPr>
          <w:i/>
        </w:rPr>
        <w:t>.</w:t>
      </w:r>
    </w:p>
    <w:p w:rsidR="00C90BAE" w:rsidRDefault="00C90BAE" w:rsidP="00C90BAE"/>
    <w:p w:rsidR="00C90BAE" w:rsidRDefault="00C90BAE" w:rsidP="00C90BAE">
      <w:r>
        <w:t xml:space="preserve">To access the properties of your completed doc type, simply have your partial view inherit the standard </w:t>
      </w:r>
      <w:proofErr w:type="spellStart"/>
      <w:r w:rsidRPr="00C90BAE">
        <w:rPr>
          <w:i/>
        </w:rPr>
        <w:t>UmbracoViewPage</w:t>
      </w:r>
      <w:proofErr w:type="spellEnd"/>
      <w:r>
        <w:t xml:space="preserve"> class, and you’ll be able to access them via the standard </w:t>
      </w:r>
      <w:r w:rsidRPr="00C90BAE">
        <w:rPr>
          <w:i/>
        </w:rPr>
        <w:t>Model</w:t>
      </w:r>
      <w:r>
        <w:t xml:space="preserve"> view property</w:t>
      </w:r>
      <w:r w:rsidR="00DC5FE3">
        <w:t xml:space="preserve"> as a native </w:t>
      </w:r>
      <w:proofErr w:type="spellStart"/>
      <w:r w:rsidR="00DC5FE3" w:rsidRPr="00DC5FE3">
        <w:rPr>
          <w:i/>
        </w:rPr>
        <w:t>IPublishedContent</w:t>
      </w:r>
      <w:proofErr w:type="spellEnd"/>
      <w:r w:rsidR="00DC5FE3">
        <w:t xml:space="preserve"> instance</w:t>
      </w:r>
      <w:r>
        <w:t>.</w:t>
      </w:r>
    </w:p>
    <w:p w:rsidR="00C90BAE" w:rsidRDefault="00C90BAE" w:rsidP="00C90BAE"/>
    <w:p w:rsidR="00DC5FE3" w:rsidRPr="0030463D" w:rsidRDefault="00DC5FE3" w:rsidP="00DC5FE3">
      <w:pPr>
        <w:rPr>
          <w:b/>
        </w:rPr>
      </w:pPr>
      <w:r w:rsidRPr="0030463D">
        <w:rPr>
          <w:b/>
        </w:rPr>
        <w:t>Example:</w:t>
      </w:r>
    </w:p>
    <w:tbl>
      <w:tblPr>
        <w:tblW w:w="0" w:type="auto"/>
        <w:tblInd w:w="18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8642"/>
      </w:tblGrid>
      <w:tr w:rsidR="00DC5FE3" w:rsidRPr="004748AD" w:rsidTr="00577812">
        <w:tc>
          <w:tcPr>
            <w:tcW w:w="8642" w:type="dxa"/>
            <w:shd w:val="clear" w:color="auto" w:fill="F2F2F2" w:themeFill="background1" w:themeFillShade="F2"/>
          </w:tcPr>
          <w:p w:rsidR="00DC5FE3" w:rsidRDefault="00DC5FE3" w:rsidP="00DC5FE3">
            <w:pPr>
              <w:pStyle w:val="NormalTableHeader"/>
              <w:numPr>
                <w:ilvl w:val="0"/>
                <w:numId w:val="16"/>
              </w:numPr>
              <w:ind w:left="454" w:hanging="436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@inherits 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Umbraco.Web.Mvc.UmbracoViewPage</w:t>
            </w:r>
            <w:proofErr w:type="spellEnd"/>
          </w:p>
          <w:p w:rsidR="00DC5FE3" w:rsidRPr="00B46A1B" w:rsidRDefault="00DC5FE3" w:rsidP="00DC5FE3">
            <w:pPr>
              <w:pStyle w:val="NormalTableHeader"/>
              <w:numPr>
                <w:ilvl w:val="0"/>
                <w:numId w:val="16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>&lt;h3&gt;@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Model.Name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&lt;/h3&gt;</w:t>
            </w:r>
          </w:p>
        </w:tc>
      </w:tr>
    </w:tbl>
    <w:p w:rsidR="00DC5FE3" w:rsidRDefault="00DC5FE3" w:rsidP="00DC5FE3">
      <w:pPr>
        <w:ind w:left="0"/>
      </w:pPr>
    </w:p>
    <w:p w:rsidR="00C90BAE" w:rsidRDefault="00DC5FE3" w:rsidP="00C90BAE">
      <w:r>
        <w:t xml:space="preserve">Because we treat your data as a standard </w:t>
      </w:r>
      <w:proofErr w:type="spellStart"/>
      <w:r>
        <w:t>IPublishedContent</w:t>
      </w:r>
      <w:proofErr w:type="spellEnd"/>
      <w:r>
        <w:t xml:space="preserve"> entity, that means you can use all the property value converters you are used to using, </w:t>
      </w:r>
      <w:proofErr w:type="spellStart"/>
      <w:r>
        <w:t>aswell</w:t>
      </w:r>
      <w:proofErr w:type="spellEnd"/>
      <w:r>
        <w:t xml:space="preserve"> as the build in </w:t>
      </w:r>
      <w:proofErr w:type="gramStart"/>
      <w:r w:rsidRPr="00DC5FE3">
        <w:rPr>
          <w:i/>
        </w:rPr>
        <w:t>@</w:t>
      </w:r>
      <w:proofErr w:type="spellStart"/>
      <w:r w:rsidRPr="00DC5FE3">
        <w:rPr>
          <w:i/>
        </w:rPr>
        <w:t>Umbraco.Field</w:t>
      </w:r>
      <w:proofErr w:type="spellEnd"/>
      <w:r w:rsidRPr="00DC5FE3">
        <w:rPr>
          <w:i/>
        </w:rPr>
        <w:t>(</w:t>
      </w:r>
      <w:proofErr w:type="gramEnd"/>
      <w:r w:rsidRPr="00DC5FE3">
        <w:rPr>
          <w:i/>
        </w:rPr>
        <w:t>…)</w:t>
      </w:r>
      <w:r>
        <w:t xml:space="preserve"> helper methods.</w:t>
      </w:r>
    </w:p>
    <w:p w:rsidR="00DC5FE3" w:rsidRDefault="00DC5FE3" w:rsidP="00C90BAE"/>
    <w:p w:rsidR="00DC5FE3" w:rsidRPr="0030463D" w:rsidRDefault="00DC5FE3" w:rsidP="00DC5FE3">
      <w:pPr>
        <w:rPr>
          <w:b/>
        </w:rPr>
      </w:pPr>
      <w:r w:rsidRPr="0030463D">
        <w:rPr>
          <w:b/>
        </w:rPr>
        <w:t>Example:</w:t>
      </w:r>
    </w:p>
    <w:tbl>
      <w:tblPr>
        <w:tblW w:w="0" w:type="auto"/>
        <w:tblInd w:w="18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8642"/>
      </w:tblGrid>
      <w:tr w:rsidR="00DC5FE3" w:rsidRPr="004748AD" w:rsidTr="00577812">
        <w:tc>
          <w:tcPr>
            <w:tcW w:w="8642" w:type="dxa"/>
            <w:shd w:val="clear" w:color="auto" w:fill="F2F2F2" w:themeFill="background1" w:themeFillShade="F2"/>
          </w:tcPr>
          <w:p w:rsidR="00DC5FE3" w:rsidRDefault="00DC5FE3" w:rsidP="00DC5FE3">
            <w:pPr>
              <w:pStyle w:val="NormalTableHeader"/>
              <w:numPr>
                <w:ilvl w:val="0"/>
                <w:numId w:val="17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@inherits 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Umbraco.Web.Mvc.UmbracoViewPage</w:t>
            </w:r>
            <w:proofErr w:type="spellEnd"/>
          </w:p>
          <w:p w:rsidR="00DC5FE3" w:rsidRDefault="00DC5FE3" w:rsidP="00DC5FE3">
            <w:pPr>
              <w:pStyle w:val="NormalTableHeader"/>
              <w:numPr>
                <w:ilvl w:val="0"/>
                <w:numId w:val="17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>&lt;h3&gt;@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Model.Name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&lt;/h3&gt;</w:t>
            </w:r>
          </w:p>
          <w:p w:rsidR="00DC5FE3" w:rsidRDefault="00DC5FE3" w:rsidP="00DC5FE3">
            <w:pPr>
              <w:pStyle w:val="NormalTableHeader"/>
              <w:numPr>
                <w:ilvl w:val="0"/>
                <w:numId w:val="17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>@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Umbraco.Field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(Model, “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bodyText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”)</w:t>
            </w:r>
          </w:p>
          <w:p w:rsidR="00DC5FE3" w:rsidRPr="00B46A1B" w:rsidRDefault="00DC5FE3" w:rsidP="00DC5FE3">
            <w:pPr>
              <w:pStyle w:val="NormalTableHeader"/>
              <w:numPr>
                <w:ilvl w:val="0"/>
                <w:numId w:val="17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&lt;a 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href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=”@(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Model.GetPropertyValue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&lt;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IPublishedContent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&gt;(“link”).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Url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)”&gt; More&lt;/a&gt;</w:t>
            </w:r>
          </w:p>
        </w:tc>
      </w:tr>
    </w:tbl>
    <w:p w:rsidR="00DC5FE3" w:rsidRDefault="00DC5FE3" w:rsidP="00C90BAE"/>
    <w:p w:rsidR="00E7259F" w:rsidRDefault="00E7259F" w:rsidP="00E7259F">
      <w:pPr>
        <w:pStyle w:val="Heading2"/>
      </w:pPr>
      <w:bookmarkStart w:id="13" w:name="_Toc414880388"/>
      <w:r>
        <w:t>Rendering Alternative Preview Content</w:t>
      </w:r>
      <w:bookmarkEnd w:id="13"/>
    </w:p>
    <w:p w:rsidR="00E7259F" w:rsidRDefault="00E7259F" w:rsidP="00E7259F">
      <w:r>
        <w:t xml:space="preserve">If your front end view is rather complex, you may decide that you want to feed the back office preview an alternative, less complex view. To do this, within your </w:t>
      </w:r>
      <w:proofErr w:type="spellStart"/>
      <w:r>
        <w:t>cshtml</w:t>
      </w:r>
      <w:proofErr w:type="spellEnd"/>
      <w:r>
        <w:t xml:space="preserve">, simply check for a </w:t>
      </w:r>
      <w:proofErr w:type="spellStart"/>
      <w:r>
        <w:t>querystring</w:t>
      </w:r>
      <w:proofErr w:type="spellEnd"/>
      <w:r>
        <w:t xml:space="preserve"> parameter </w:t>
      </w:r>
      <w:proofErr w:type="spellStart"/>
      <w:r w:rsidRPr="00E7259F">
        <w:rPr>
          <w:i/>
        </w:rPr>
        <w:t>dtgePreview</w:t>
      </w:r>
      <w:proofErr w:type="spellEnd"/>
      <w:r>
        <w:t xml:space="preserve"> being set to “1” to detect being in preview mode to provide an alternative view.</w:t>
      </w:r>
    </w:p>
    <w:p w:rsidR="00E7259F" w:rsidRDefault="00E7259F" w:rsidP="00E7259F"/>
    <w:p w:rsidR="00E7259F" w:rsidRPr="0030463D" w:rsidRDefault="00E7259F" w:rsidP="00E7259F">
      <w:pPr>
        <w:rPr>
          <w:b/>
        </w:rPr>
      </w:pPr>
      <w:r w:rsidRPr="0030463D">
        <w:rPr>
          <w:b/>
        </w:rPr>
        <w:t>Example:</w:t>
      </w:r>
    </w:p>
    <w:tbl>
      <w:tblPr>
        <w:tblW w:w="0" w:type="auto"/>
        <w:tblInd w:w="18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8642"/>
      </w:tblGrid>
      <w:tr w:rsidR="00E7259F" w:rsidRPr="004748AD" w:rsidTr="00336032">
        <w:tc>
          <w:tcPr>
            <w:tcW w:w="8642" w:type="dxa"/>
            <w:shd w:val="clear" w:color="auto" w:fill="F2F2F2" w:themeFill="background1" w:themeFillShade="F2"/>
          </w:tcPr>
          <w:p w:rsidR="00E7259F" w:rsidRDefault="00E7259F" w:rsidP="00E7259F">
            <w:pPr>
              <w:pStyle w:val="NormalTableHeader"/>
              <w:numPr>
                <w:ilvl w:val="0"/>
                <w:numId w:val="19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@inherits 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Umbraco.Web.Mvc.UmbracoViewPage</w:t>
            </w:r>
            <w:proofErr w:type="spellEnd"/>
          </w:p>
          <w:p w:rsidR="00E7259F" w:rsidRDefault="00E7259F" w:rsidP="00E7259F">
            <w:pPr>
              <w:pStyle w:val="NormalTableHeader"/>
              <w:numPr>
                <w:ilvl w:val="0"/>
                <w:numId w:val="19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>@if(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Request.QueryString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[“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dtgePreview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”] == “1”){</w:t>
            </w:r>
          </w:p>
          <w:p w:rsidR="00E7259F" w:rsidRDefault="00E7259F" w:rsidP="00E7259F">
            <w:pPr>
              <w:pStyle w:val="NormalTableHeader"/>
              <w:numPr>
                <w:ilvl w:val="0"/>
                <w:numId w:val="19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// Render preview view</w:t>
            </w:r>
          </w:p>
          <w:p w:rsidR="00E7259F" w:rsidRDefault="00E7259F" w:rsidP="00E7259F">
            <w:pPr>
              <w:pStyle w:val="NormalTableHeader"/>
              <w:numPr>
                <w:ilvl w:val="0"/>
                <w:numId w:val="19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>} else {</w:t>
            </w:r>
          </w:p>
          <w:p w:rsidR="00E7259F" w:rsidRDefault="00E7259F" w:rsidP="00E7259F">
            <w:pPr>
              <w:pStyle w:val="NormalTableHeader"/>
              <w:numPr>
                <w:ilvl w:val="0"/>
                <w:numId w:val="19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// Render front end view</w:t>
            </w:r>
          </w:p>
          <w:p w:rsidR="00E7259F" w:rsidRPr="00B46A1B" w:rsidRDefault="00E7259F" w:rsidP="00E7259F">
            <w:pPr>
              <w:pStyle w:val="NormalTableHeader"/>
              <w:numPr>
                <w:ilvl w:val="0"/>
                <w:numId w:val="19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>}</w:t>
            </w:r>
          </w:p>
        </w:tc>
      </w:tr>
    </w:tbl>
    <w:p w:rsidR="00CB1865" w:rsidRDefault="00A360AA" w:rsidP="00F41AC5">
      <w:pPr>
        <w:pStyle w:val="Heading2"/>
      </w:pPr>
      <w:bookmarkStart w:id="14" w:name="_Toc414880389"/>
      <w:proofErr w:type="spellStart"/>
      <w:r>
        <w:t>DocTypeGridEditorSurfaceController</w:t>
      </w:r>
      <w:bookmarkEnd w:id="14"/>
      <w:proofErr w:type="spellEnd"/>
    </w:p>
    <w:p w:rsidR="00C812B8" w:rsidRDefault="00304FA8" w:rsidP="00CB1865">
      <w:r>
        <w:t>If you are not the type of developer that likes to put business logic in your views</w:t>
      </w:r>
      <w:r w:rsidR="00407322">
        <w:t>,</w:t>
      </w:r>
      <w:r>
        <w:t xml:space="preserve"> then the ability to have a controller for you partial view is a must. </w:t>
      </w:r>
      <w:r w:rsidR="00407322">
        <w:t>To</w:t>
      </w:r>
      <w:r>
        <w:t xml:space="preserve"> help with this, the </w:t>
      </w:r>
      <w:r w:rsidRPr="00304FA8">
        <w:rPr>
          <w:b/>
        </w:rPr>
        <w:t>Doc Type Grid Editor</w:t>
      </w:r>
      <w:r>
        <w:t xml:space="preserve"> comes with a base surface controller you can used called </w:t>
      </w:r>
      <w:proofErr w:type="spellStart"/>
      <w:r w:rsidRPr="00304FA8">
        <w:rPr>
          <w:i/>
        </w:rPr>
        <w:t>DocTypeGridEditorSurfaceController</w:t>
      </w:r>
      <w:proofErr w:type="spellEnd"/>
      <w:r>
        <w:t>.</w:t>
      </w:r>
    </w:p>
    <w:p w:rsidR="00304FA8" w:rsidRDefault="00304FA8" w:rsidP="00CB1865"/>
    <w:p w:rsidR="00407322" w:rsidRPr="00407322" w:rsidRDefault="005326B0" w:rsidP="00407322">
      <w:r>
        <w:t>Simply create your controller inheriting from the above class</w:t>
      </w:r>
      <w:r w:rsidR="00407322">
        <w:t xml:space="preserve">, giving it a class name of </w:t>
      </w:r>
      <w:r w:rsidR="00407322" w:rsidRPr="00407322">
        <w:rPr>
          <w:i/>
        </w:rPr>
        <w:t>{</w:t>
      </w:r>
      <w:proofErr w:type="spellStart"/>
      <w:r w:rsidR="00407322" w:rsidRPr="00407322">
        <w:rPr>
          <w:i/>
        </w:rPr>
        <w:t>DocTypeAlias</w:t>
      </w:r>
      <w:proofErr w:type="spellEnd"/>
      <w:r w:rsidR="00407322" w:rsidRPr="00407322">
        <w:rPr>
          <w:i/>
        </w:rPr>
        <w:t>}</w:t>
      </w:r>
      <w:proofErr w:type="spellStart"/>
      <w:r w:rsidR="00407322" w:rsidRPr="00407322">
        <w:rPr>
          <w:i/>
        </w:rPr>
        <w:t>SurfaceController</w:t>
      </w:r>
      <w:proofErr w:type="spellEnd"/>
      <w:r w:rsidR="00407322">
        <w:t xml:space="preserve"> and an action name of </w:t>
      </w:r>
      <w:r w:rsidR="00407322" w:rsidRPr="00407322">
        <w:rPr>
          <w:i/>
        </w:rPr>
        <w:t>{</w:t>
      </w:r>
      <w:proofErr w:type="spellStart"/>
      <w:r w:rsidR="00407322" w:rsidRPr="00407322">
        <w:rPr>
          <w:i/>
        </w:rPr>
        <w:t>DocTypeAlias</w:t>
      </w:r>
      <w:proofErr w:type="spellEnd"/>
      <w:r w:rsidR="00407322" w:rsidRPr="00407322">
        <w:rPr>
          <w:i/>
        </w:rPr>
        <w:t>}</w:t>
      </w:r>
      <w:r w:rsidR="00407322">
        <w:t xml:space="preserve"> and the </w:t>
      </w:r>
      <w:r w:rsidR="00407322" w:rsidRPr="00407322">
        <w:rPr>
          <w:b/>
        </w:rPr>
        <w:t>Doc Type Grid</w:t>
      </w:r>
      <w:r w:rsidR="00407322">
        <w:t xml:space="preserve"> Editor will automatically wire it up for you and use it at render time.</w:t>
      </w:r>
    </w:p>
    <w:p w:rsidR="005326B0" w:rsidRDefault="005326B0" w:rsidP="00CB1865"/>
    <w:p w:rsidR="005326B0" w:rsidRPr="0030463D" w:rsidRDefault="005326B0" w:rsidP="005326B0">
      <w:pPr>
        <w:rPr>
          <w:b/>
        </w:rPr>
      </w:pPr>
      <w:r w:rsidRPr="0030463D">
        <w:rPr>
          <w:b/>
        </w:rPr>
        <w:t>Example:</w:t>
      </w:r>
    </w:p>
    <w:tbl>
      <w:tblPr>
        <w:tblW w:w="0" w:type="auto"/>
        <w:tblInd w:w="18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8642"/>
      </w:tblGrid>
      <w:tr w:rsidR="005326B0" w:rsidRPr="004748AD" w:rsidTr="00577812">
        <w:tc>
          <w:tcPr>
            <w:tcW w:w="8642" w:type="dxa"/>
            <w:shd w:val="clear" w:color="auto" w:fill="F2F2F2" w:themeFill="background1" w:themeFillShade="F2"/>
          </w:tcPr>
          <w:p w:rsidR="005326B0" w:rsidRDefault="003E64D0" w:rsidP="003E64D0">
            <w:pPr>
              <w:pStyle w:val="NormalTableHeader"/>
              <w:numPr>
                <w:ilvl w:val="0"/>
                <w:numId w:val="18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public class 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TestDocTypeSurfaceController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 xml:space="preserve"> </w:t>
            </w:r>
            <w:r>
              <w:rPr>
                <w:rFonts w:ascii="Courier" w:hAnsi="Courier"/>
                <w:b w:val="0"/>
                <w:color w:val="auto"/>
              </w:rPr>
              <w:br/>
              <w:t xml:space="preserve">    : 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DocTypeGridEditorSurfaceController</w:t>
            </w:r>
            <w:proofErr w:type="spellEnd"/>
          </w:p>
          <w:p w:rsidR="005326B0" w:rsidRDefault="003E64D0" w:rsidP="003E64D0">
            <w:pPr>
              <w:pStyle w:val="NormalTableHeader"/>
              <w:numPr>
                <w:ilvl w:val="0"/>
                <w:numId w:val="18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>{</w:t>
            </w:r>
          </w:p>
          <w:p w:rsidR="003E64D0" w:rsidRDefault="003E64D0" w:rsidP="003E64D0">
            <w:pPr>
              <w:pStyle w:val="NormalTableHeader"/>
              <w:numPr>
                <w:ilvl w:val="0"/>
                <w:numId w:val="18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public 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ActionResult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 xml:space="preserve"> 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TestDocType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()</w:t>
            </w:r>
          </w:p>
          <w:p w:rsidR="003E64D0" w:rsidRDefault="003E64D0" w:rsidP="003E64D0">
            <w:pPr>
              <w:pStyle w:val="NormalTableHeader"/>
              <w:numPr>
                <w:ilvl w:val="0"/>
                <w:numId w:val="18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{</w:t>
            </w:r>
          </w:p>
          <w:p w:rsidR="003E64D0" w:rsidRDefault="003E64D0" w:rsidP="003E64D0">
            <w:pPr>
              <w:pStyle w:val="NormalTableHeader"/>
              <w:numPr>
                <w:ilvl w:val="0"/>
                <w:numId w:val="18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    // Do your thing...</w:t>
            </w:r>
          </w:p>
          <w:p w:rsidR="003E64D0" w:rsidRDefault="003E64D0" w:rsidP="003E64D0">
            <w:pPr>
              <w:pStyle w:val="NormalTableHeader"/>
              <w:numPr>
                <w:ilvl w:val="0"/>
                <w:numId w:val="18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    Return </w:t>
            </w:r>
            <w:proofErr w:type="spellStart"/>
            <w:r>
              <w:rPr>
                <w:rFonts w:ascii="Courier" w:hAnsi="Courier"/>
                <w:b w:val="0"/>
                <w:color w:val="auto"/>
              </w:rPr>
              <w:t>CurrentPartialView</w:t>
            </w:r>
            <w:proofErr w:type="spellEnd"/>
            <w:r>
              <w:rPr>
                <w:rFonts w:ascii="Courier" w:hAnsi="Courier"/>
                <w:b w:val="0"/>
                <w:color w:val="auto"/>
              </w:rPr>
              <w:t>();</w:t>
            </w:r>
          </w:p>
          <w:p w:rsidR="003E64D0" w:rsidRDefault="003E64D0" w:rsidP="003E64D0">
            <w:pPr>
              <w:pStyle w:val="NormalTableHeader"/>
              <w:numPr>
                <w:ilvl w:val="0"/>
                <w:numId w:val="18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 xml:space="preserve">    }</w:t>
            </w:r>
          </w:p>
          <w:p w:rsidR="003E64D0" w:rsidRPr="00B46A1B" w:rsidRDefault="003E64D0" w:rsidP="003E64D0">
            <w:pPr>
              <w:pStyle w:val="NormalTableHeader"/>
              <w:numPr>
                <w:ilvl w:val="0"/>
                <w:numId w:val="18"/>
              </w:numPr>
              <w:ind w:left="454" w:hanging="425"/>
              <w:rPr>
                <w:rFonts w:ascii="Courier" w:hAnsi="Courier"/>
                <w:b w:val="0"/>
                <w:color w:val="auto"/>
              </w:rPr>
            </w:pPr>
            <w:r>
              <w:rPr>
                <w:rFonts w:ascii="Courier" w:hAnsi="Courier"/>
                <w:b w:val="0"/>
                <w:color w:val="auto"/>
              </w:rPr>
              <w:t>}</w:t>
            </w:r>
          </w:p>
        </w:tc>
      </w:tr>
    </w:tbl>
    <w:p w:rsidR="005326B0" w:rsidRDefault="005326B0" w:rsidP="00CB1865"/>
    <w:p w:rsidR="00DD52AB" w:rsidRDefault="00DD52AB" w:rsidP="00CB1865">
      <w:r>
        <w:t xml:space="preserve">By inheriting from the </w:t>
      </w:r>
      <w:proofErr w:type="spellStart"/>
      <w:r w:rsidRPr="009813DF">
        <w:rPr>
          <w:i/>
        </w:rPr>
        <w:t>DocTypeGridEditorSurfaceController</w:t>
      </w:r>
      <w:proofErr w:type="spellEnd"/>
      <w:r>
        <w:t xml:space="preserve"> base class, you’ll </w:t>
      </w:r>
      <w:r w:rsidR="009813DF">
        <w:t xml:space="preserve">also </w:t>
      </w:r>
      <w:r>
        <w:t xml:space="preserve">have </w:t>
      </w:r>
      <w:r w:rsidR="009813DF">
        <w:t xml:space="preserve">instant </w:t>
      </w:r>
      <w:r>
        <w:t xml:space="preserve">access to the following </w:t>
      </w:r>
      <w:r w:rsidR="009813DF">
        <w:t xml:space="preserve">helper </w:t>
      </w:r>
      <w:r>
        <w:t>properties / methods.</w:t>
      </w:r>
    </w:p>
    <w:p w:rsidR="00DD52AB" w:rsidRDefault="00DD52AB" w:rsidP="00CB1865"/>
    <w:tbl>
      <w:tblPr>
        <w:tblW w:w="8642" w:type="dxa"/>
        <w:tblInd w:w="18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134"/>
        <w:gridCol w:w="5386"/>
      </w:tblGrid>
      <w:tr w:rsidR="00DD52AB" w:rsidTr="00577812">
        <w:tc>
          <w:tcPr>
            <w:tcW w:w="2122" w:type="dxa"/>
            <w:shd w:val="clear" w:color="auto" w:fill="F79646"/>
          </w:tcPr>
          <w:p w:rsidR="00DD52AB" w:rsidRDefault="00DD52AB" w:rsidP="00577812">
            <w:pPr>
              <w:pStyle w:val="NormalTableHeader"/>
            </w:pPr>
            <w:r>
              <w:t>Member</w:t>
            </w:r>
          </w:p>
        </w:tc>
        <w:tc>
          <w:tcPr>
            <w:tcW w:w="1134" w:type="dxa"/>
            <w:shd w:val="clear" w:color="auto" w:fill="F79646"/>
          </w:tcPr>
          <w:p w:rsidR="00DD52AB" w:rsidRDefault="00DD52AB" w:rsidP="00577812">
            <w:pPr>
              <w:pStyle w:val="NormalTableHeader"/>
            </w:pPr>
            <w:r>
              <w:t>Type</w:t>
            </w:r>
          </w:p>
        </w:tc>
        <w:tc>
          <w:tcPr>
            <w:tcW w:w="5386" w:type="dxa"/>
            <w:shd w:val="clear" w:color="auto" w:fill="F79646"/>
          </w:tcPr>
          <w:p w:rsidR="00DD52AB" w:rsidRDefault="00DD52AB" w:rsidP="00577812">
            <w:pPr>
              <w:pStyle w:val="NormalTableHeader"/>
            </w:pPr>
            <w:r>
              <w:t>Description</w:t>
            </w:r>
          </w:p>
        </w:tc>
      </w:tr>
      <w:tr w:rsidR="00DD52AB" w:rsidTr="00577812">
        <w:tc>
          <w:tcPr>
            <w:tcW w:w="2122" w:type="dxa"/>
          </w:tcPr>
          <w:p w:rsidR="00DD52AB" w:rsidRDefault="00DD52AB" w:rsidP="00577812">
            <w:pPr>
              <w:pStyle w:val="NormalTable"/>
            </w:pPr>
            <w:r>
              <w:t>Model</w:t>
            </w:r>
          </w:p>
        </w:tc>
        <w:tc>
          <w:tcPr>
            <w:tcW w:w="1134" w:type="dxa"/>
          </w:tcPr>
          <w:p w:rsidR="00DD52AB" w:rsidRDefault="00DD52AB" w:rsidP="00577812">
            <w:pPr>
              <w:pStyle w:val="NormalTable"/>
            </w:pPr>
            <w:proofErr w:type="spellStart"/>
            <w:r>
              <w:t>IPublishedContent</w:t>
            </w:r>
            <w:proofErr w:type="spellEnd"/>
          </w:p>
        </w:tc>
        <w:tc>
          <w:tcPr>
            <w:tcW w:w="5386" w:type="dxa"/>
          </w:tcPr>
          <w:p w:rsidR="00DD52AB" w:rsidRDefault="00DD52AB" w:rsidP="00577812">
            <w:pPr>
              <w:pStyle w:val="NormalTable"/>
            </w:pPr>
            <w:r>
              <w:t xml:space="preserve">The </w:t>
            </w:r>
            <w:proofErr w:type="spellStart"/>
            <w:r>
              <w:t>IPublishedContent</w:t>
            </w:r>
            <w:proofErr w:type="spellEnd"/>
            <w:r>
              <w:t xml:space="preserve"> instance for you cells data.</w:t>
            </w:r>
          </w:p>
        </w:tc>
      </w:tr>
      <w:tr w:rsidR="00DD52AB" w:rsidTr="00577812">
        <w:tc>
          <w:tcPr>
            <w:tcW w:w="2122" w:type="dxa"/>
          </w:tcPr>
          <w:p w:rsidR="00DD52AB" w:rsidRDefault="00DD52AB" w:rsidP="00577812">
            <w:pPr>
              <w:pStyle w:val="NormalTable"/>
            </w:pPr>
            <w:proofErr w:type="spellStart"/>
            <w:r>
              <w:t>ViewPath</w:t>
            </w:r>
            <w:proofErr w:type="spellEnd"/>
          </w:p>
        </w:tc>
        <w:tc>
          <w:tcPr>
            <w:tcW w:w="1134" w:type="dxa"/>
          </w:tcPr>
          <w:p w:rsidR="00DD52AB" w:rsidRDefault="00DD52AB" w:rsidP="00577812">
            <w:pPr>
              <w:pStyle w:val="NormalTable"/>
            </w:pPr>
            <w:r>
              <w:t>String</w:t>
            </w:r>
          </w:p>
        </w:tc>
        <w:tc>
          <w:tcPr>
            <w:tcW w:w="5386" w:type="dxa"/>
          </w:tcPr>
          <w:p w:rsidR="00DD52AB" w:rsidRDefault="00DD52AB" w:rsidP="00577812">
            <w:pPr>
              <w:pStyle w:val="NormalTable"/>
            </w:pPr>
            <w:r>
              <w:t xml:space="preserve">A reference to the currently configured </w:t>
            </w:r>
            <w:proofErr w:type="spellStart"/>
            <w:r>
              <w:t>ViewPath</w:t>
            </w:r>
            <w:proofErr w:type="spellEnd"/>
          </w:p>
        </w:tc>
      </w:tr>
      <w:tr w:rsidR="00DD52AB" w:rsidTr="00577812">
        <w:tc>
          <w:tcPr>
            <w:tcW w:w="2122" w:type="dxa"/>
          </w:tcPr>
          <w:p w:rsidR="00DD52AB" w:rsidRDefault="00DD52AB" w:rsidP="00577812">
            <w:pPr>
              <w:pStyle w:val="NormalTable"/>
            </w:pPr>
            <w:proofErr w:type="spellStart"/>
            <w:r>
              <w:t>CurrentPartialView</w:t>
            </w:r>
            <w:proofErr w:type="spellEnd"/>
            <w:r>
              <w:t>(object model = null)</w:t>
            </w:r>
          </w:p>
        </w:tc>
        <w:tc>
          <w:tcPr>
            <w:tcW w:w="1134" w:type="dxa"/>
          </w:tcPr>
          <w:p w:rsidR="00DD52AB" w:rsidRDefault="00DD52AB" w:rsidP="00577812">
            <w:pPr>
              <w:pStyle w:val="NormalTable"/>
            </w:pPr>
            <w:r>
              <w:t>Method</w:t>
            </w:r>
          </w:p>
        </w:tc>
        <w:tc>
          <w:tcPr>
            <w:tcW w:w="5386" w:type="dxa"/>
          </w:tcPr>
          <w:p w:rsidR="00DD52AB" w:rsidRPr="00EA5E02" w:rsidRDefault="00DD52AB" w:rsidP="00577812">
            <w:pPr>
              <w:pStyle w:val="NormalTable"/>
            </w:pPr>
            <w:r>
              <w:t xml:space="preserve">Helper method to return you to the default partial view for this cell. If no model is passed in, the standard </w:t>
            </w:r>
            <w:r w:rsidRPr="00DD52AB">
              <w:rPr>
                <w:i/>
              </w:rPr>
              <w:t>Model</w:t>
            </w:r>
            <w:r>
              <w:t xml:space="preserve"> will be passed down.</w:t>
            </w:r>
          </w:p>
        </w:tc>
      </w:tr>
      <w:tr w:rsidR="00DD52AB" w:rsidTr="00577812">
        <w:tc>
          <w:tcPr>
            <w:tcW w:w="2122" w:type="dxa"/>
          </w:tcPr>
          <w:p w:rsidR="00DD52AB" w:rsidRDefault="00DD52AB" w:rsidP="00577812">
            <w:pPr>
              <w:pStyle w:val="NormalTable"/>
            </w:pPr>
            <w:proofErr w:type="spellStart"/>
            <w:r>
              <w:t>PartialView</w:t>
            </w:r>
            <w:proofErr w:type="spellEnd"/>
            <w:r>
              <w:t xml:space="preserve">(string </w:t>
            </w:r>
            <w:proofErr w:type="spellStart"/>
            <w:r>
              <w:t>viewName</w:t>
            </w:r>
            <w:proofErr w:type="spellEnd"/>
            <w:r>
              <w:t>, object model = null)</w:t>
            </w:r>
          </w:p>
        </w:tc>
        <w:tc>
          <w:tcPr>
            <w:tcW w:w="1134" w:type="dxa"/>
          </w:tcPr>
          <w:p w:rsidR="00DD52AB" w:rsidRDefault="00DD52AB" w:rsidP="00577812">
            <w:pPr>
              <w:pStyle w:val="NormalTable"/>
            </w:pPr>
            <w:r>
              <w:t>Method</w:t>
            </w:r>
          </w:p>
        </w:tc>
        <w:tc>
          <w:tcPr>
            <w:tcW w:w="5386" w:type="dxa"/>
          </w:tcPr>
          <w:p w:rsidR="00DD52AB" w:rsidRDefault="00DD52AB" w:rsidP="00577812">
            <w:pPr>
              <w:pStyle w:val="NormalTable"/>
            </w:pPr>
            <w:r>
              <w:t xml:space="preserve">Helper method to return you to an alternative partial view for this cell. If no model is passed in, the standard </w:t>
            </w:r>
            <w:r w:rsidRPr="00DD52AB">
              <w:rPr>
                <w:i/>
              </w:rPr>
              <w:t>Model</w:t>
            </w:r>
            <w:r>
              <w:t xml:space="preserve"> will be passed down.</w:t>
            </w:r>
          </w:p>
        </w:tc>
      </w:tr>
    </w:tbl>
    <w:p w:rsidR="00C812B8" w:rsidRDefault="00C812B8">
      <w:pPr>
        <w:suppressAutoHyphens w:val="0"/>
        <w:spacing w:before="0" w:after="0" w:line="240" w:lineRule="auto"/>
        <w:ind w:left="0"/>
        <w:rPr>
          <w:b/>
          <w:color w:val="F79646"/>
          <w:sz w:val="24"/>
        </w:rPr>
      </w:pPr>
      <w:r>
        <w:br w:type="page"/>
      </w:r>
    </w:p>
    <w:p w:rsidR="00DE30B7" w:rsidRDefault="00DA4D71" w:rsidP="00F41AC5">
      <w:pPr>
        <w:pStyle w:val="Heading1"/>
      </w:pPr>
      <w:bookmarkStart w:id="15" w:name="_Toc414880390"/>
      <w:r>
        <w:lastRenderedPageBreak/>
        <w:t>Useful Links</w:t>
      </w:r>
      <w:bookmarkEnd w:id="15"/>
    </w:p>
    <w:p w:rsidR="00BE4A5F" w:rsidRDefault="00576E64" w:rsidP="00576E64">
      <w:pPr>
        <w:pStyle w:val="ListParagraph"/>
        <w:numPr>
          <w:ilvl w:val="0"/>
          <w:numId w:val="12"/>
        </w:numPr>
        <w:ind w:left="2127" w:hanging="284"/>
        <w:rPr>
          <w:b/>
        </w:rPr>
      </w:pPr>
      <w:r>
        <w:rPr>
          <w:b/>
        </w:rPr>
        <w:t>Source</w:t>
      </w:r>
      <w:r w:rsidR="00F047B6">
        <w:rPr>
          <w:b/>
        </w:rPr>
        <w:br/>
      </w:r>
      <w:hyperlink r:id="rId14" w:history="1">
        <w:r w:rsidRPr="00765D10">
          <w:rPr>
            <w:rStyle w:val="Hyperlink"/>
          </w:rPr>
          <w:t>https://</w:t>
        </w:r>
        <w:r w:rsidR="00765D10" w:rsidRPr="00765D10">
          <w:rPr>
            <w:rStyle w:val="Hyperlink"/>
          </w:rPr>
          <w:t>github.com</w:t>
        </w:r>
        <w:r w:rsidRPr="00765D10">
          <w:rPr>
            <w:rStyle w:val="Hyperlink"/>
          </w:rPr>
          <w:t>/mattbrailsford/</w:t>
        </w:r>
        <w:r w:rsidR="00765D10" w:rsidRPr="00765D10">
          <w:rPr>
            <w:rStyle w:val="Hyperlink"/>
          </w:rPr>
          <w:t>doc-type-grid-editor</w:t>
        </w:r>
      </w:hyperlink>
      <w:r w:rsidR="005E0265">
        <w:br/>
      </w:r>
    </w:p>
    <w:p w:rsidR="0030020E" w:rsidRPr="00576E64" w:rsidRDefault="00576E64" w:rsidP="00CE390B">
      <w:pPr>
        <w:pStyle w:val="ListParagraph"/>
        <w:numPr>
          <w:ilvl w:val="0"/>
          <w:numId w:val="12"/>
        </w:numPr>
        <w:ind w:left="2127" w:hanging="284"/>
        <w:rPr>
          <w:b/>
        </w:rPr>
      </w:pPr>
      <w:r w:rsidRPr="00576E64">
        <w:rPr>
          <w:b/>
        </w:rPr>
        <w:t>Our Umbraco Project Page</w:t>
      </w:r>
      <w:r w:rsidR="0030020E" w:rsidRPr="00576E64">
        <w:rPr>
          <w:b/>
        </w:rPr>
        <w:br/>
      </w:r>
      <w:hyperlink r:id="rId15" w:history="1">
        <w:r w:rsidR="00765D10" w:rsidRPr="00B97522">
          <w:rPr>
            <w:rStyle w:val="Hyperlink"/>
          </w:rPr>
          <w:t>http://our.umbraco.org/projects/backoffice-extensions/doc-type-grid-editor</w:t>
        </w:r>
      </w:hyperlink>
      <w:r>
        <w:br/>
      </w:r>
    </w:p>
    <w:p w:rsidR="00AE3932" w:rsidRPr="00AE3932" w:rsidRDefault="00AE3932" w:rsidP="00AE3932">
      <w:pPr>
        <w:pStyle w:val="ListParagraph"/>
        <w:rPr>
          <w:b/>
        </w:rPr>
      </w:pPr>
    </w:p>
    <w:p w:rsidR="00F047B6" w:rsidRPr="00F047B6" w:rsidRDefault="00F047B6" w:rsidP="00AE3932">
      <w:pPr>
        <w:pStyle w:val="ListParagraph"/>
        <w:ind w:left="2534"/>
        <w:rPr>
          <w:b/>
        </w:rPr>
      </w:pPr>
      <w:r>
        <w:rPr>
          <w:b/>
        </w:rPr>
        <w:br/>
      </w:r>
    </w:p>
    <w:p w:rsidR="00F047B6" w:rsidRPr="00DA4D71" w:rsidRDefault="00F047B6" w:rsidP="00DA4D71"/>
    <w:sectPr w:rsidR="00F047B6" w:rsidRPr="00DA4D71" w:rsidSect="004748AD">
      <w:footerReference w:type="default" r:id="rId16"/>
      <w:headerReference w:type="first" r:id="rId17"/>
      <w:footerReference w:type="first" r:id="rId18"/>
      <w:pgSz w:w="11900" w:h="16840" w:code="9"/>
      <w:pgMar w:top="680" w:right="680" w:bottom="907" w:left="680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E10" w:rsidRDefault="00EF5E10">
      <w:r>
        <w:separator/>
      </w:r>
    </w:p>
  </w:endnote>
  <w:endnote w:type="continuationSeparator" w:id="0">
    <w:p w:rsidR="00EF5E10" w:rsidRDefault="00EF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uterlove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A14" w:rsidRPr="00144114" w:rsidRDefault="00F41AC5" w:rsidP="00944F54">
    <w:pPr>
      <w:pStyle w:val="Footer"/>
      <w:widowControl w:val="0"/>
      <w:spacing w:before="60" w:line="240" w:lineRule="auto"/>
      <w:rPr>
        <w:szCs w:val="18"/>
      </w:rPr>
    </w:pPr>
    <w:r>
      <w:rPr>
        <w:szCs w:val="18"/>
      </w:rPr>
      <w:t>Doc Type Grid Editor</w:t>
    </w:r>
    <w:r w:rsidR="00F80A14">
      <w:rPr>
        <w:szCs w:val="18"/>
      </w:rPr>
      <w:t xml:space="preserve"> // Developers Guide</w:t>
    </w:r>
    <w:r w:rsidR="00F80A14" w:rsidRPr="002D38DF">
      <w:fldChar w:fldCharType="begin"/>
    </w:r>
    <w:r w:rsidR="00F80A14" w:rsidRPr="002D38DF">
      <w:instrText xml:space="preserve"> COMMENTS  \* MERGEFORMAT </w:instrText>
    </w:r>
    <w:r w:rsidR="00F80A14" w:rsidRPr="002D38DF">
      <w:fldChar w:fldCharType="end"/>
    </w:r>
    <w:r w:rsidR="00F80A14" w:rsidRPr="002D38DF">
      <w:tab/>
    </w:r>
    <w:r w:rsidR="00F80A14" w:rsidRPr="00944F54">
      <w:rPr>
        <w:rFonts w:cs="Arial"/>
        <w:b/>
        <w:szCs w:val="18"/>
      </w:rPr>
      <w:t xml:space="preserve">Page </w:t>
    </w:r>
    <w:r w:rsidR="00F80A14" w:rsidRPr="00944F54">
      <w:rPr>
        <w:rFonts w:cs="Arial"/>
        <w:b/>
        <w:szCs w:val="18"/>
      </w:rPr>
      <w:fldChar w:fldCharType="begin"/>
    </w:r>
    <w:r w:rsidR="00F80A14" w:rsidRPr="00944F54">
      <w:rPr>
        <w:rFonts w:cs="Arial"/>
        <w:b/>
        <w:szCs w:val="18"/>
      </w:rPr>
      <w:instrText xml:space="preserve"> PAGE </w:instrText>
    </w:r>
    <w:r w:rsidR="00F80A14" w:rsidRPr="00944F54">
      <w:rPr>
        <w:rFonts w:cs="Arial"/>
        <w:b/>
        <w:szCs w:val="18"/>
      </w:rPr>
      <w:fldChar w:fldCharType="separate"/>
    </w:r>
    <w:r w:rsidR="008F13C2">
      <w:rPr>
        <w:rFonts w:cs="Arial"/>
        <w:b/>
        <w:noProof/>
        <w:szCs w:val="18"/>
      </w:rPr>
      <w:t>12</w:t>
    </w:r>
    <w:r w:rsidR="00F80A14" w:rsidRPr="00944F54">
      <w:rPr>
        <w:rFonts w:cs="Arial"/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A14" w:rsidRPr="00F358F9" w:rsidRDefault="00F80A14" w:rsidP="00F358F9">
    <w:pPr>
      <w:pStyle w:val="Footer"/>
      <w:jc w:val="center"/>
      <w:rPr>
        <w:szCs w:val="28"/>
      </w:rPr>
    </w:pPr>
    <w:r>
      <w:rPr>
        <w:szCs w:val="28"/>
      </w:rPr>
      <w:t>Umbraco // The Friendly CMS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E10" w:rsidRDefault="00EF5E10">
      <w:r>
        <w:separator/>
      </w:r>
    </w:p>
  </w:footnote>
  <w:footnote w:type="continuationSeparator" w:id="0">
    <w:p w:rsidR="00EF5E10" w:rsidRDefault="00EF5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A14" w:rsidRPr="00F41AC5" w:rsidRDefault="00F41AC5" w:rsidP="000E4011">
    <w:pPr>
      <w:pStyle w:val="HeaderTitle"/>
      <w:rPr>
        <w:color w:val="auto"/>
      </w:rPr>
    </w:pPr>
    <w:r w:rsidRPr="00F41AC5">
      <w:rPr>
        <w:color w:val="auto"/>
      </w:rPr>
      <w:t>Doc Type Grid Editor</w:t>
    </w:r>
  </w:p>
  <w:p w:rsidR="00F80A14" w:rsidRDefault="00F80A14" w:rsidP="000E4011">
    <w:pPr>
      <w:pStyle w:val="HeaderSubTitle"/>
    </w:pPr>
    <w:r>
      <w:t>Developers Guide</w:t>
    </w:r>
  </w:p>
  <w:p w:rsidR="00F80A14" w:rsidRDefault="00F80A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3B4085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-186"/>
        </w:tabs>
        <w:ind w:left="1974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186"/>
        </w:tabs>
        <w:ind w:left="-186"/>
      </w:pPr>
      <w:rPr>
        <w:rFonts w:cs="Times New Roman" w:hint="default"/>
      </w:rPr>
    </w:lvl>
    <w:lvl w:ilvl="5">
      <w:start w:val="1"/>
      <w:numFmt w:val="upperLetter"/>
      <w:lvlText w:val="Appendix %6"/>
      <w:lvlJc w:val="left"/>
      <w:pPr>
        <w:tabs>
          <w:tab w:val="num" w:pos="-186"/>
        </w:tabs>
        <w:ind w:left="2814" w:hanging="168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-186"/>
        </w:tabs>
        <w:ind w:left="-186"/>
      </w:pPr>
      <w:rPr>
        <w:rFonts w:cs="Times New Roman" w:hint="default"/>
      </w:rPr>
    </w:lvl>
    <w:lvl w:ilvl="7">
      <w:start w:val="1"/>
      <w:numFmt w:val="decimal"/>
      <w:lvlText w:val=".%7.%8"/>
      <w:lvlJc w:val="left"/>
      <w:pPr>
        <w:tabs>
          <w:tab w:val="num" w:pos="-186"/>
        </w:tabs>
        <w:ind w:left="-186"/>
      </w:pPr>
      <w:rPr>
        <w:rFonts w:cs="Times New Roman" w:hint="default"/>
      </w:rPr>
    </w:lvl>
    <w:lvl w:ilvl="8">
      <w:start w:val="1"/>
      <w:numFmt w:val="decimal"/>
      <w:lvlText w:val=".%7.%8.%9"/>
      <w:lvlJc w:val="left"/>
      <w:pPr>
        <w:tabs>
          <w:tab w:val="num" w:pos="-186"/>
        </w:tabs>
        <w:ind w:left="-186"/>
      </w:pPr>
      <w:rPr>
        <w:rFonts w:cs="Times New Roman" w:hint="default"/>
      </w:rPr>
    </w:lvl>
  </w:abstractNum>
  <w:abstractNum w:abstractNumId="1">
    <w:nsid w:val="05B04F41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E5809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94B95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40272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846BD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051F2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5462A"/>
    <w:multiLevelType w:val="multilevel"/>
    <w:tmpl w:val="743EE158"/>
    <w:name w:val="CodeNumListName"/>
    <w:lvl w:ilvl="0">
      <w:start w:val="1"/>
      <w:numFmt w:val="decimal"/>
      <w:lvlText w:val="%1."/>
      <w:lvlJc w:val="left"/>
      <w:pPr>
        <w:tabs>
          <w:tab w:val="num" w:pos="2381"/>
        </w:tabs>
        <w:ind w:left="2381" w:hanging="396"/>
      </w:pPr>
      <w:rPr>
        <w:rFonts w:cs="Times New Roman" w:hint="default"/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778" w:hanging="397"/>
      </w:pPr>
      <w:rPr>
        <w:rFonts w:cs="Times New Roman" w:hint="default"/>
        <w:color w:val="FF0000"/>
      </w:rPr>
    </w:lvl>
    <w:lvl w:ilvl="2">
      <w:start w:val="1"/>
      <w:numFmt w:val="decimal"/>
      <w:lvlText w:val="%3."/>
      <w:lvlJc w:val="left"/>
      <w:pPr>
        <w:tabs>
          <w:tab w:val="num" w:pos="3175"/>
        </w:tabs>
        <w:ind w:left="3175" w:hanging="397"/>
      </w:pPr>
      <w:rPr>
        <w:rFonts w:cs="Times New Roman" w:hint="default"/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3572"/>
        </w:tabs>
        <w:ind w:left="3572" w:hanging="397"/>
      </w:pPr>
      <w:rPr>
        <w:rFonts w:cs="Times New Roman" w:hint="default"/>
        <w:color w:val="FF0000"/>
      </w:rPr>
    </w:lvl>
    <w:lvl w:ilvl="4">
      <w:start w:val="1"/>
      <w:numFmt w:val="decimal"/>
      <w:lvlText w:val="%5."/>
      <w:lvlJc w:val="left"/>
      <w:pPr>
        <w:tabs>
          <w:tab w:val="num" w:pos="3969"/>
        </w:tabs>
        <w:ind w:left="3969" w:hanging="397"/>
      </w:pPr>
      <w:rPr>
        <w:rFonts w:cs="Times New Roman" w:hint="default"/>
        <w:color w:val="FF0000"/>
      </w:rPr>
    </w:lvl>
    <w:lvl w:ilvl="5">
      <w:start w:val="1"/>
      <w:numFmt w:val="decimal"/>
      <w:lvlText w:val="%1.%2.%3.%4.%5.%6."/>
      <w:lvlJc w:val="left"/>
      <w:pPr>
        <w:tabs>
          <w:tab w:val="num" w:pos="5301"/>
        </w:tabs>
        <w:ind w:left="443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21"/>
        </w:tabs>
        <w:ind w:left="494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41"/>
        </w:tabs>
        <w:ind w:left="544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1"/>
        </w:tabs>
        <w:ind w:left="6021" w:hanging="1440"/>
      </w:pPr>
      <w:rPr>
        <w:rFonts w:cs="Times New Roman" w:hint="default"/>
      </w:rPr>
    </w:lvl>
  </w:abstractNum>
  <w:abstractNum w:abstractNumId="8">
    <w:nsid w:val="315D699F"/>
    <w:multiLevelType w:val="multilevel"/>
    <w:tmpl w:val="B92696EA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83"/>
      </w:pPr>
      <w:rPr>
        <w:rFonts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  <w:color w:val="F79646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283"/>
      </w:pPr>
      <w:rPr>
        <w:rFonts w:ascii="Symbol" w:hAnsi="Symbol" w:hint="default"/>
        <w:color w:val="F79646"/>
      </w:rPr>
    </w:lvl>
    <w:lvl w:ilvl="3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  <w:color w:val="F79646"/>
      </w:rPr>
    </w:lvl>
    <w:lvl w:ilvl="4">
      <w:start w:val="1"/>
      <w:numFmt w:val="bullet"/>
      <w:lvlText w:val=""/>
      <w:lvlJc w:val="left"/>
      <w:pPr>
        <w:tabs>
          <w:tab w:val="num" w:pos="3402"/>
        </w:tabs>
        <w:ind w:left="3402" w:hanging="283"/>
      </w:pPr>
      <w:rPr>
        <w:rFonts w:ascii="Symbol" w:hAnsi="Symbol" w:hint="default"/>
        <w:color w:val="F79646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  <w:b/>
        <w:i w:val="0"/>
        <w:color w:val="F79646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283"/>
      </w:pPr>
      <w:rPr>
        <w:rFonts w:ascii="Symbol" w:hAnsi="Symbol" w:hint="default"/>
        <w:b/>
        <w:i w:val="0"/>
        <w:color w:val="F79646"/>
      </w:rPr>
    </w:lvl>
    <w:lvl w:ilvl="7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  <w:b/>
        <w:i w:val="0"/>
        <w:color w:val="F79646"/>
      </w:rPr>
    </w:lvl>
    <w:lvl w:ilvl="8">
      <w:start w:val="1"/>
      <w:numFmt w:val="bullet"/>
      <w:lvlText w:val=""/>
      <w:lvlJc w:val="left"/>
      <w:pPr>
        <w:tabs>
          <w:tab w:val="num" w:pos="4536"/>
        </w:tabs>
        <w:ind w:left="4536" w:hanging="283"/>
      </w:pPr>
      <w:rPr>
        <w:rFonts w:ascii="Symbol" w:hAnsi="Symbol" w:hint="default"/>
        <w:b/>
        <w:i w:val="0"/>
        <w:color w:val="F79646"/>
      </w:rPr>
    </w:lvl>
  </w:abstractNum>
  <w:abstractNum w:abstractNumId="9">
    <w:nsid w:val="500E6CB9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C7275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D85B6A"/>
    <w:multiLevelType w:val="hybridMultilevel"/>
    <w:tmpl w:val="D41487E0"/>
    <w:lvl w:ilvl="0" w:tplc="0809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>
    <w:nsid w:val="57605070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B4F2E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E1BAB"/>
    <w:multiLevelType w:val="hybridMultilevel"/>
    <w:tmpl w:val="6562F960"/>
    <w:name w:val="TableBullets2"/>
    <w:lvl w:ilvl="0" w:tplc="E27AEC4A">
      <w:start w:val="1"/>
      <w:numFmt w:val="bullet"/>
      <w:lvlText w:val=""/>
      <w:lvlJc w:val="left"/>
      <w:pPr>
        <w:tabs>
          <w:tab w:val="num" w:pos="3175"/>
        </w:tabs>
        <w:ind w:left="3175" w:hanging="397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094544"/>
    <w:multiLevelType w:val="multilevel"/>
    <w:tmpl w:val="6B5C2342"/>
    <w:lvl w:ilvl="0">
      <w:start w:val="1"/>
      <w:numFmt w:val="decimal"/>
      <w:pStyle w:val="ListNumber"/>
      <w:lvlText w:val="%1."/>
      <w:lvlJc w:val="left"/>
      <w:pPr>
        <w:tabs>
          <w:tab w:val="num" w:pos="1984"/>
        </w:tabs>
        <w:ind w:left="1984" w:hanging="283"/>
      </w:pPr>
      <w:rPr>
        <w:rFonts w:cs="Times New Roman" w:hint="default"/>
        <w:color w:val="F79646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2268"/>
        </w:tabs>
        <w:ind w:left="2268" w:hanging="284"/>
      </w:pPr>
      <w:rPr>
        <w:rFonts w:cs="Times New Roman" w:hint="default"/>
        <w:color w:val="F79646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2551"/>
        </w:tabs>
        <w:ind w:left="2551" w:hanging="283"/>
      </w:pPr>
      <w:rPr>
        <w:rFonts w:cs="Times New Roman" w:hint="default"/>
        <w:color w:val="F79646"/>
      </w:rPr>
    </w:lvl>
    <w:lvl w:ilvl="3">
      <w:start w:val="1"/>
      <w:numFmt w:val="lowerLetter"/>
      <w:pStyle w:val="ListNumber4"/>
      <w:lvlText w:val="%4."/>
      <w:lvlJc w:val="left"/>
      <w:pPr>
        <w:tabs>
          <w:tab w:val="num" w:pos="2835"/>
        </w:tabs>
        <w:ind w:left="2835" w:hanging="28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79646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3118"/>
        </w:tabs>
        <w:ind w:left="3118" w:hanging="283"/>
      </w:pPr>
      <w:rPr>
        <w:rFonts w:cs="Times New Roman" w:hint="default"/>
        <w:color w:val="F79646"/>
      </w:rPr>
    </w:lvl>
    <w:lvl w:ilvl="5">
      <w:start w:val="1"/>
      <w:numFmt w:val="lowerLetter"/>
      <w:lvlText w:val="%6."/>
      <w:lvlJc w:val="left"/>
      <w:pPr>
        <w:tabs>
          <w:tab w:val="num" w:pos="3402"/>
        </w:tabs>
        <w:ind w:left="3402" w:hanging="284"/>
      </w:pPr>
      <w:rPr>
        <w:rFonts w:cs="Times New Roman" w:hint="default"/>
        <w:color w:val="F79646"/>
      </w:rPr>
    </w:lvl>
    <w:lvl w:ilvl="6">
      <w:start w:val="1"/>
      <w:numFmt w:val="decimal"/>
      <w:lvlText w:val="%7."/>
      <w:lvlJc w:val="left"/>
      <w:pPr>
        <w:tabs>
          <w:tab w:val="num" w:pos="3685"/>
        </w:tabs>
        <w:ind w:left="3685" w:hanging="283"/>
      </w:pPr>
      <w:rPr>
        <w:rFonts w:cs="Times New Roman" w:hint="default"/>
        <w:color w:val="F79646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3969" w:hanging="284"/>
      </w:pPr>
      <w:rPr>
        <w:rFonts w:cs="Times New Roman" w:hint="default"/>
        <w:color w:val="F79646"/>
      </w:rPr>
    </w:lvl>
    <w:lvl w:ilvl="8">
      <w:start w:val="1"/>
      <w:numFmt w:val="decimal"/>
      <w:lvlText w:val="%9."/>
      <w:lvlJc w:val="left"/>
      <w:pPr>
        <w:tabs>
          <w:tab w:val="num" w:pos="4252"/>
        </w:tabs>
        <w:ind w:left="4252" w:hanging="283"/>
      </w:pPr>
      <w:rPr>
        <w:rFonts w:cs="Times New Roman" w:hint="default"/>
        <w:color w:val="F79646"/>
      </w:rPr>
    </w:lvl>
  </w:abstractNum>
  <w:abstractNum w:abstractNumId="16">
    <w:nsid w:val="62D13B9D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C80F6E"/>
    <w:multiLevelType w:val="multilevel"/>
    <w:tmpl w:val="9D0C650E"/>
    <w:name w:val="CodeFieldListName"/>
    <w:lvl w:ilvl="0">
      <w:start w:val="1"/>
      <w:numFmt w:val="bullet"/>
      <w:lvlText w:val=""/>
      <w:lvlJc w:val="left"/>
      <w:pPr>
        <w:tabs>
          <w:tab w:val="num" w:pos="2381"/>
        </w:tabs>
        <w:ind w:left="2381" w:hanging="396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tabs>
          <w:tab w:val="num" w:pos="2778"/>
        </w:tabs>
        <w:ind w:left="2778" w:hanging="397"/>
      </w:pPr>
      <w:rPr>
        <w:rFonts w:ascii="Wingdings" w:hAnsi="Wingdings" w:hint="default"/>
        <w:color w:val="FF0000"/>
      </w:rPr>
    </w:lvl>
    <w:lvl w:ilvl="2">
      <w:start w:val="1"/>
      <w:numFmt w:val="bullet"/>
      <w:lvlText w:val=""/>
      <w:lvlJc w:val="left"/>
      <w:pPr>
        <w:tabs>
          <w:tab w:val="num" w:pos="3175"/>
        </w:tabs>
        <w:ind w:left="3175" w:hanging="397"/>
      </w:pPr>
      <w:rPr>
        <w:rFonts w:ascii="Wingdings" w:hAnsi="Wingdings" w:hint="default"/>
        <w:color w:val="FF0000"/>
      </w:rPr>
    </w:lvl>
    <w:lvl w:ilvl="3">
      <w:start w:val="1"/>
      <w:numFmt w:val="bullet"/>
      <w:lvlText w:val=""/>
      <w:lvlJc w:val="left"/>
      <w:pPr>
        <w:tabs>
          <w:tab w:val="num" w:pos="3572"/>
        </w:tabs>
        <w:ind w:left="3572" w:hanging="397"/>
      </w:pPr>
      <w:rPr>
        <w:rFonts w:ascii="Wingdings" w:hAnsi="Wingdings" w:hint="default"/>
        <w:color w:val="FF0000"/>
      </w:rPr>
    </w:lvl>
    <w:lvl w:ilvl="4">
      <w:start w:val="1"/>
      <w:numFmt w:val="bullet"/>
      <w:lvlText w:val=""/>
      <w:lvlJc w:val="left"/>
      <w:pPr>
        <w:tabs>
          <w:tab w:val="num" w:pos="3969"/>
        </w:tabs>
        <w:ind w:left="3969" w:hanging="397"/>
      </w:pPr>
      <w:rPr>
        <w:rFonts w:ascii="Wingdings" w:hAnsi="Wingdings" w:hint="default"/>
        <w:color w:val="FF0000"/>
      </w:rPr>
    </w:lvl>
    <w:lvl w:ilvl="5">
      <w:start w:val="1"/>
      <w:numFmt w:val="bullet"/>
      <w:lvlText w:val="+"/>
      <w:lvlJc w:val="left"/>
      <w:pPr>
        <w:tabs>
          <w:tab w:val="num" w:pos="4309"/>
        </w:tabs>
        <w:ind w:left="4309" w:hanging="340"/>
      </w:pPr>
      <w:rPr>
        <w:rFonts w:ascii="Computerlove" w:hAnsi="Computerlove" w:hint="default"/>
        <w:b/>
        <w:i w:val="0"/>
        <w:color w:val="FF0000"/>
      </w:rPr>
    </w:lvl>
    <w:lvl w:ilvl="6">
      <w:start w:val="1"/>
      <w:numFmt w:val="decimal"/>
      <w:lvlText w:val="%7."/>
      <w:lvlJc w:val="left"/>
      <w:pPr>
        <w:tabs>
          <w:tab w:val="num" w:pos="4505"/>
        </w:tabs>
        <w:ind w:left="450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865"/>
        </w:tabs>
        <w:ind w:left="4865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5225"/>
        </w:tabs>
        <w:ind w:left="5225" w:hanging="360"/>
      </w:pPr>
      <w:rPr>
        <w:rFonts w:cs="Times New Roman" w:hint="default"/>
      </w:rPr>
    </w:lvl>
  </w:abstractNum>
  <w:abstractNum w:abstractNumId="18">
    <w:nsid w:val="686A662D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D4370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62885"/>
    <w:multiLevelType w:val="hybridMultilevel"/>
    <w:tmpl w:val="0E345A28"/>
    <w:lvl w:ilvl="0" w:tplc="411C6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DC667F"/>
    <w:multiLevelType w:val="multilevel"/>
    <w:tmpl w:val="F0A4533A"/>
    <w:name w:val="TableBullets"/>
    <w:lvl w:ilvl="0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  <w:color w:val="F79646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F79646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F79646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F79646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F79646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F79646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79646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F79646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F79646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21"/>
  </w:num>
  <w:num w:numId="5">
    <w:abstractNumId w:val="18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10"/>
  </w:num>
  <w:num w:numId="15">
    <w:abstractNumId w:val="13"/>
  </w:num>
  <w:num w:numId="16">
    <w:abstractNumId w:val="19"/>
  </w:num>
  <w:num w:numId="17">
    <w:abstractNumId w:val="16"/>
  </w:num>
  <w:num w:numId="18">
    <w:abstractNumId w:val="12"/>
  </w:num>
  <w:num w:numId="1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58F9"/>
    <w:rsid w:val="00000E75"/>
    <w:rsid w:val="000022E2"/>
    <w:rsid w:val="000030CC"/>
    <w:rsid w:val="000054E1"/>
    <w:rsid w:val="0000707C"/>
    <w:rsid w:val="0000740C"/>
    <w:rsid w:val="00007703"/>
    <w:rsid w:val="00011111"/>
    <w:rsid w:val="000127F6"/>
    <w:rsid w:val="00013209"/>
    <w:rsid w:val="00013321"/>
    <w:rsid w:val="00013619"/>
    <w:rsid w:val="0001370B"/>
    <w:rsid w:val="00015C1F"/>
    <w:rsid w:val="00016C4B"/>
    <w:rsid w:val="00016C87"/>
    <w:rsid w:val="00017CB2"/>
    <w:rsid w:val="00020EE8"/>
    <w:rsid w:val="00023195"/>
    <w:rsid w:val="000231CE"/>
    <w:rsid w:val="00023C8D"/>
    <w:rsid w:val="000240A6"/>
    <w:rsid w:val="0002470B"/>
    <w:rsid w:val="0002611F"/>
    <w:rsid w:val="00026315"/>
    <w:rsid w:val="00026E25"/>
    <w:rsid w:val="000319C9"/>
    <w:rsid w:val="000324F4"/>
    <w:rsid w:val="000334AE"/>
    <w:rsid w:val="0003392D"/>
    <w:rsid w:val="00034178"/>
    <w:rsid w:val="00034F90"/>
    <w:rsid w:val="00035588"/>
    <w:rsid w:val="00036B5B"/>
    <w:rsid w:val="00037BDD"/>
    <w:rsid w:val="00040676"/>
    <w:rsid w:val="00040894"/>
    <w:rsid w:val="0004118A"/>
    <w:rsid w:val="00043010"/>
    <w:rsid w:val="00043A6D"/>
    <w:rsid w:val="00044F2D"/>
    <w:rsid w:val="000450EB"/>
    <w:rsid w:val="00052FE5"/>
    <w:rsid w:val="00053456"/>
    <w:rsid w:val="00053EC0"/>
    <w:rsid w:val="000555E8"/>
    <w:rsid w:val="000558CE"/>
    <w:rsid w:val="00055A1A"/>
    <w:rsid w:val="00060639"/>
    <w:rsid w:val="00060FF9"/>
    <w:rsid w:val="000611B7"/>
    <w:rsid w:val="0006324C"/>
    <w:rsid w:val="0006354C"/>
    <w:rsid w:val="00064961"/>
    <w:rsid w:val="00064DF8"/>
    <w:rsid w:val="000662B8"/>
    <w:rsid w:val="000669AD"/>
    <w:rsid w:val="00066ED9"/>
    <w:rsid w:val="00067371"/>
    <w:rsid w:val="00070DD7"/>
    <w:rsid w:val="0007193B"/>
    <w:rsid w:val="0007231E"/>
    <w:rsid w:val="0007267C"/>
    <w:rsid w:val="00074CB0"/>
    <w:rsid w:val="00075400"/>
    <w:rsid w:val="0007576B"/>
    <w:rsid w:val="000758E5"/>
    <w:rsid w:val="00080013"/>
    <w:rsid w:val="0008044D"/>
    <w:rsid w:val="000804DF"/>
    <w:rsid w:val="000809B9"/>
    <w:rsid w:val="00084265"/>
    <w:rsid w:val="00086E1C"/>
    <w:rsid w:val="00090F43"/>
    <w:rsid w:val="000913A9"/>
    <w:rsid w:val="00091CB0"/>
    <w:rsid w:val="0009383D"/>
    <w:rsid w:val="00094653"/>
    <w:rsid w:val="0009581E"/>
    <w:rsid w:val="0009697B"/>
    <w:rsid w:val="00097DE8"/>
    <w:rsid w:val="000A06B3"/>
    <w:rsid w:val="000A2476"/>
    <w:rsid w:val="000A4299"/>
    <w:rsid w:val="000A5E87"/>
    <w:rsid w:val="000A7C45"/>
    <w:rsid w:val="000B2036"/>
    <w:rsid w:val="000B3EBE"/>
    <w:rsid w:val="000B4788"/>
    <w:rsid w:val="000B507C"/>
    <w:rsid w:val="000B5755"/>
    <w:rsid w:val="000B641A"/>
    <w:rsid w:val="000B6D4A"/>
    <w:rsid w:val="000C11BA"/>
    <w:rsid w:val="000C1C54"/>
    <w:rsid w:val="000C24A7"/>
    <w:rsid w:val="000C24AA"/>
    <w:rsid w:val="000C38EC"/>
    <w:rsid w:val="000C513A"/>
    <w:rsid w:val="000C546C"/>
    <w:rsid w:val="000C5DF3"/>
    <w:rsid w:val="000C64DB"/>
    <w:rsid w:val="000C664F"/>
    <w:rsid w:val="000C6A46"/>
    <w:rsid w:val="000C76AA"/>
    <w:rsid w:val="000D017D"/>
    <w:rsid w:val="000D1438"/>
    <w:rsid w:val="000D1CC5"/>
    <w:rsid w:val="000D26C1"/>
    <w:rsid w:val="000D5666"/>
    <w:rsid w:val="000D63D9"/>
    <w:rsid w:val="000D669B"/>
    <w:rsid w:val="000D7E11"/>
    <w:rsid w:val="000E0672"/>
    <w:rsid w:val="000E190A"/>
    <w:rsid w:val="000E2653"/>
    <w:rsid w:val="000E2690"/>
    <w:rsid w:val="000E3F1E"/>
    <w:rsid w:val="000E4011"/>
    <w:rsid w:val="000E4063"/>
    <w:rsid w:val="000E5443"/>
    <w:rsid w:val="000E707E"/>
    <w:rsid w:val="000F004D"/>
    <w:rsid w:val="000F031C"/>
    <w:rsid w:val="000F123B"/>
    <w:rsid w:val="000F1A02"/>
    <w:rsid w:val="000F3104"/>
    <w:rsid w:val="000F33B8"/>
    <w:rsid w:val="000F547F"/>
    <w:rsid w:val="000F5B3A"/>
    <w:rsid w:val="000F6E25"/>
    <w:rsid w:val="000F7D00"/>
    <w:rsid w:val="001005BF"/>
    <w:rsid w:val="00101D72"/>
    <w:rsid w:val="0010459E"/>
    <w:rsid w:val="00104885"/>
    <w:rsid w:val="00107A6B"/>
    <w:rsid w:val="00110ABD"/>
    <w:rsid w:val="00111BD4"/>
    <w:rsid w:val="00111BDB"/>
    <w:rsid w:val="00112392"/>
    <w:rsid w:val="0011286A"/>
    <w:rsid w:val="00112DF8"/>
    <w:rsid w:val="00113A17"/>
    <w:rsid w:val="00115087"/>
    <w:rsid w:val="001154E2"/>
    <w:rsid w:val="00120221"/>
    <w:rsid w:val="00120F8B"/>
    <w:rsid w:val="00121A5E"/>
    <w:rsid w:val="00122374"/>
    <w:rsid w:val="00122D30"/>
    <w:rsid w:val="00123B83"/>
    <w:rsid w:val="00125005"/>
    <w:rsid w:val="00125DB5"/>
    <w:rsid w:val="00125E0B"/>
    <w:rsid w:val="00126805"/>
    <w:rsid w:val="00126AC7"/>
    <w:rsid w:val="00127394"/>
    <w:rsid w:val="00127BA9"/>
    <w:rsid w:val="00130ECB"/>
    <w:rsid w:val="00132A27"/>
    <w:rsid w:val="001333BA"/>
    <w:rsid w:val="00135820"/>
    <w:rsid w:val="00136C58"/>
    <w:rsid w:val="00136C76"/>
    <w:rsid w:val="00142EAA"/>
    <w:rsid w:val="001440A6"/>
    <w:rsid w:val="00144114"/>
    <w:rsid w:val="00152119"/>
    <w:rsid w:val="0015275F"/>
    <w:rsid w:val="00152B97"/>
    <w:rsid w:val="0015346F"/>
    <w:rsid w:val="00153DB5"/>
    <w:rsid w:val="00156106"/>
    <w:rsid w:val="00160475"/>
    <w:rsid w:val="00160813"/>
    <w:rsid w:val="00161220"/>
    <w:rsid w:val="00161722"/>
    <w:rsid w:val="00164547"/>
    <w:rsid w:val="001663F4"/>
    <w:rsid w:val="00166A71"/>
    <w:rsid w:val="00166CB4"/>
    <w:rsid w:val="0016705F"/>
    <w:rsid w:val="00167FF3"/>
    <w:rsid w:val="001728BB"/>
    <w:rsid w:val="00174205"/>
    <w:rsid w:val="00174FC9"/>
    <w:rsid w:val="0017558E"/>
    <w:rsid w:val="00175B2E"/>
    <w:rsid w:val="00175FAA"/>
    <w:rsid w:val="001760E8"/>
    <w:rsid w:val="0017654A"/>
    <w:rsid w:val="00176694"/>
    <w:rsid w:val="0017771E"/>
    <w:rsid w:val="0017783C"/>
    <w:rsid w:val="00177D5D"/>
    <w:rsid w:val="001800A0"/>
    <w:rsid w:val="00182ABF"/>
    <w:rsid w:val="001836A5"/>
    <w:rsid w:val="001836E2"/>
    <w:rsid w:val="00184069"/>
    <w:rsid w:val="00184B39"/>
    <w:rsid w:val="001851E7"/>
    <w:rsid w:val="00186EC9"/>
    <w:rsid w:val="0018715F"/>
    <w:rsid w:val="00187694"/>
    <w:rsid w:val="001908D9"/>
    <w:rsid w:val="00190DA4"/>
    <w:rsid w:val="001916F8"/>
    <w:rsid w:val="001932E8"/>
    <w:rsid w:val="0019377D"/>
    <w:rsid w:val="001941CF"/>
    <w:rsid w:val="00194432"/>
    <w:rsid w:val="00197772"/>
    <w:rsid w:val="001A0482"/>
    <w:rsid w:val="001A11BC"/>
    <w:rsid w:val="001A1882"/>
    <w:rsid w:val="001A22B0"/>
    <w:rsid w:val="001A2739"/>
    <w:rsid w:val="001A3490"/>
    <w:rsid w:val="001A3DE0"/>
    <w:rsid w:val="001A44CB"/>
    <w:rsid w:val="001A5C26"/>
    <w:rsid w:val="001A66C3"/>
    <w:rsid w:val="001A6FF6"/>
    <w:rsid w:val="001A7EE4"/>
    <w:rsid w:val="001B02A9"/>
    <w:rsid w:val="001B2361"/>
    <w:rsid w:val="001B2F18"/>
    <w:rsid w:val="001B4246"/>
    <w:rsid w:val="001B5405"/>
    <w:rsid w:val="001B651B"/>
    <w:rsid w:val="001C2C34"/>
    <w:rsid w:val="001C5BBF"/>
    <w:rsid w:val="001C6178"/>
    <w:rsid w:val="001C64EF"/>
    <w:rsid w:val="001C6573"/>
    <w:rsid w:val="001C6B50"/>
    <w:rsid w:val="001C6CAD"/>
    <w:rsid w:val="001D05CE"/>
    <w:rsid w:val="001D2F02"/>
    <w:rsid w:val="001D3E55"/>
    <w:rsid w:val="001D3F63"/>
    <w:rsid w:val="001D40A9"/>
    <w:rsid w:val="001D459C"/>
    <w:rsid w:val="001D4BEF"/>
    <w:rsid w:val="001D759E"/>
    <w:rsid w:val="001D763A"/>
    <w:rsid w:val="001D7C1A"/>
    <w:rsid w:val="001E1D16"/>
    <w:rsid w:val="001E2E4B"/>
    <w:rsid w:val="001E49E4"/>
    <w:rsid w:val="001E59EF"/>
    <w:rsid w:val="001E5B22"/>
    <w:rsid w:val="001E656E"/>
    <w:rsid w:val="001F1E30"/>
    <w:rsid w:val="001F34CB"/>
    <w:rsid w:val="001F3ACF"/>
    <w:rsid w:val="001F43AE"/>
    <w:rsid w:val="001F48AD"/>
    <w:rsid w:val="001F5605"/>
    <w:rsid w:val="001F6E0E"/>
    <w:rsid w:val="001F7BAC"/>
    <w:rsid w:val="001F7C76"/>
    <w:rsid w:val="00205091"/>
    <w:rsid w:val="002065DB"/>
    <w:rsid w:val="00206EAF"/>
    <w:rsid w:val="0020715F"/>
    <w:rsid w:val="00210FDF"/>
    <w:rsid w:val="0021205E"/>
    <w:rsid w:val="00212E78"/>
    <w:rsid w:val="00213616"/>
    <w:rsid w:val="00214DCF"/>
    <w:rsid w:val="002174EB"/>
    <w:rsid w:val="00220114"/>
    <w:rsid w:val="00220812"/>
    <w:rsid w:val="00224981"/>
    <w:rsid w:val="00224E93"/>
    <w:rsid w:val="00225896"/>
    <w:rsid w:val="00227964"/>
    <w:rsid w:val="002309B3"/>
    <w:rsid w:val="00233C2E"/>
    <w:rsid w:val="00233CF6"/>
    <w:rsid w:val="00236596"/>
    <w:rsid w:val="00237823"/>
    <w:rsid w:val="0023798C"/>
    <w:rsid w:val="00237E3F"/>
    <w:rsid w:val="00240309"/>
    <w:rsid w:val="00241F14"/>
    <w:rsid w:val="00242E0B"/>
    <w:rsid w:val="00243794"/>
    <w:rsid w:val="00244E1C"/>
    <w:rsid w:val="0024590A"/>
    <w:rsid w:val="0024750E"/>
    <w:rsid w:val="0025075E"/>
    <w:rsid w:val="0025181C"/>
    <w:rsid w:val="00251A65"/>
    <w:rsid w:val="0025364C"/>
    <w:rsid w:val="0025652E"/>
    <w:rsid w:val="0025714A"/>
    <w:rsid w:val="0025753E"/>
    <w:rsid w:val="002618B8"/>
    <w:rsid w:val="00262300"/>
    <w:rsid w:val="0026354E"/>
    <w:rsid w:val="00266698"/>
    <w:rsid w:val="00270EA1"/>
    <w:rsid w:val="00273B0B"/>
    <w:rsid w:val="00274618"/>
    <w:rsid w:val="002754B1"/>
    <w:rsid w:val="0028111B"/>
    <w:rsid w:val="0028234C"/>
    <w:rsid w:val="002857B0"/>
    <w:rsid w:val="00286B0F"/>
    <w:rsid w:val="00287FD0"/>
    <w:rsid w:val="00290B2D"/>
    <w:rsid w:val="00294CB8"/>
    <w:rsid w:val="00294FAB"/>
    <w:rsid w:val="00295144"/>
    <w:rsid w:val="0029695E"/>
    <w:rsid w:val="00296C1F"/>
    <w:rsid w:val="00296DED"/>
    <w:rsid w:val="00297931"/>
    <w:rsid w:val="00297CC1"/>
    <w:rsid w:val="002A052B"/>
    <w:rsid w:val="002A0B12"/>
    <w:rsid w:val="002A250D"/>
    <w:rsid w:val="002A2DEA"/>
    <w:rsid w:val="002B0282"/>
    <w:rsid w:val="002B12C7"/>
    <w:rsid w:val="002B22F5"/>
    <w:rsid w:val="002B3DC3"/>
    <w:rsid w:val="002B3E86"/>
    <w:rsid w:val="002B46E9"/>
    <w:rsid w:val="002B4AAD"/>
    <w:rsid w:val="002C0B0F"/>
    <w:rsid w:val="002C0ECE"/>
    <w:rsid w:val="002C1D2B"/>
    <w:rsid w:val="002C206E"/>
    <w:rsid w:val="002C253B"/>
    <w:rsid w:val="002C2928"/>
    <w:rsid w:val="002C338D"/>
    <w:rsid w:val="002C3424"/>
    <w:rsid w:val="002C3BC2"/>
    <w:rsid w:val="002C5F4A"/>
    <w:rsid w:val="002C64E8"/>
    <w:rsid w:val="002C738D"/>
    <w:rsid w:val="002D1609"/>
    <w:rsid w:val="002D1C5A"/>
    <w:rsid w:val="002D38DF"/>
    <w:rsid w:val="002D452F"/>
    <w:rsid w:val="002D5F79"/>
    <w:rsid w:val="002D6053"/>
    <w:rsid w:val="002D7113"/>
    <w:rsid w:val="002D7410"/>
    <w:rsid w:val="002E012F"/>
    <w:rsid w:val="002E0F8E"/>
    <w:rsid w:val="002E1C73"/>
    <w:rsid w:val="002E1F6E"/>
    <w:rsid w:val="002E2ED7"/>
    <w:rsid w:val="002E7C2E"/>
    <w:rsid w:val="002F1AA8"/>
    <w:rsid w:val="002F4B2F"/>
    <w:rsid w:val="002F5848"/>
    <w:rsid w:val="002F5F10"/>
    <w:rsid w:val="0030020E"/>
    <w:rsid w:val="003009C0"/>
    <w:rsid w:val="00300CAE"/>
    <w:rsid w:val="00301133"/>
    <w:rsid w:val="00301B13"/>
    <w:rsid w:val="00302A01"/>
    <w:rsid w:val="00302BBE"/>
    <w:rsid w:val="0030463D"/>
    <w:rsid w:val="00304FA8"/>
    <w:rsid w:val="00307194"/>
    <w:rsid w:val="003121F0"/>
    <w:rsid w:val="00312FED"/>
    <w:rsid w:val="003138A1"/>
    <w:rsid w:val="003142B7"/>
    <w:rsid w:val="00315ADD"/>
    <w:rsid w:val="003169D1"/>
    <w:rsid w:val="00321166"/>
    <w:rsid w:val="003248C4"/>
    <w:rsid w:val="0032609D"/>
    <w:rsid w:val="00326EB9"/>
    <w:rsid w:val="003270CF"/>
    <w:rsid w:val="0033136F"/>
    <w:rsid w:val="00332261"/>
    <w:rsid w:val="003334D6"/>
    <w:rsid w:val="00335DA9"/>
    <w:rsid w:val="00337605"/>
    <w:rsid w:val="003379B4"/>
    <w:rsid w:val="003404A6"/>
    <w:rsid w:val="00340C16"/>
    <w:rsid w:val="003418AE"/>
    <w:rsid w:val="003419A3"/>
    <w:rsid w:val="00342553"/>
    <w:rsid w:val="00343079"/>
    <w:rsid w:val="003443B0"/>
    <w:rsid w:val="003452F1"/>
    <w:rsid w:val="0034596E"/>
    <w:rsid w:val="00345B91"/>
    <w:rsid w:val="00345D1A"/>
    <w:rsid w:val="0035045A"/>
    <w:rsid w:val="0035047C"/>
    <w:rsid w:val="003507D5"/>
    <w:rsid w:val="003510CC"/>
    <w:rsid w:val="00352A63"/>
    <w:rsid w:val="00353E2A"/>
    <w:rsid w:val="00354F9F"/>
    <w:rsid w:val="003566A9"/>
    <w:rsid w:val="0035780C"/>
    <w:rsid w:val="0036027B"/>
    <w:rsid w:val="00361ECB"/>
    <w:rsid w:val="00363C92"/>
    <w:rsid w:val="003652E5"/>
    <w:rsid w:val="003656E1"/>
    <w:rsid w:val="00366817"/>
    <w:rsid w:val="00366B30"/>
    <w:rsid w:val="003670A9"/>
    <w:rsid w:val="003679D5"/>
    <w:rsid w:val="0037037F"/>
    <w:rsid w:val="003706C4"/>
    <w:rsid w:val="00373750"/>
    <w:rsid w:val="0037393B"/>
    <w:rsid w:val="00373C9E"/>
    <w:rsid w:val="00375BE2"/>
    <w:rsid w:val="00376A96"/>
    <w:rsid w:val="00376D15"/>
    <w:rsid w:val="003808C7"/>
    <w:rsid w:val="0038256F"/>
    <w:rsid w:val="00382D13"/>
    <w:rsid w:val="00386051"/>
    <w:rsid w:val="0038658F"/>
    <w:rsid w:val="003911ED"/>
    <w:rsid w:val="0039196B"/>
    <w:rsid w:val="0039553A"/>
    <w:rsid w:val="0039579A"/>
    <w:rsid w:val="003958C4"/>
    <w:rsid w:val="00396C11"/>
    <w:rsid w:val="00397B44"/>
    <w:rsid w:val="003A1DEF"/>
    <w:rsid w:val="003A4436"/>
    <w:rsid w:val="003A6115"/>
    <w:rsid w:val="003A67BB"/>
    <w:rsid w:val="003A6E0E"/>
    <w:rsid w:val="003A70F0"/>
    <w:rsid w:val="003A7475"/>
    <w:rsid w:val="003B1671"/>
    <w:rsid w:val="003B1C62"/>
    <w:rsid w:val="003B2766"/>
    <w:rsid w:val="003B3610"/>
    <w:rsid w:val="003B4FA7"/>
    <w:rsid w:val="003C08F8"/>
    <w:rsid w:val="003C47E1"/>
    <w:rsid w:val="003C483A"/>
    <w:rsid w:val="003C51E8"/>
    <w:rsid w:val="003C5E71"/>
    <w:rsid w:val="003C5EE8"/>
    <w:rsid w:val="003C6461"/>
    <w:rsid w:val="003C7561"/>
    <w:rsid w:val="003D2015"/>
    <w:rsid w:val="003D3066"/>
    <w:rsid w:val="003D3539"/>
    <w:rsid w:val="003D3A1A"/>
    <w:rsid w:val="003D4343"/>
    <w:rsid w:val="003D6826"/>
    <w:rsid w:val="003D696D"/>
    <w:rsid w:val="003D751A"/>
    <w:rsid w:val="003E05AD"/>
    <w:rsid w:val="003E380D"/>
    <w:rsid w:val="003E3B68"/>
    <w:rsid w:val="003E4005"/>
    <w:rsid w:val="003E4D28"/>
    <w:rsid w:val="003E5FE1"/>
    <w:rsid w:val="003E64D0"/>
    <w:rsid w:val="003E7165"/>
    <w:rsid w:val="003F0209"/>
    <w:rsid w:val="003F21C0"/>
    <w:rsid w:val="003F25F8"/>
    <w:rsid w:val="003F2E39"/>
    <w:rsid w:val="003F375F"/>
    <w:rsid w:val="003F424B"/>
    <w:rsid w:val="003F5B29"/>
    <w:rsid w:val="003F6042"/>
    <w:rsid w:val="003F71A6"/>
    <w:rsid w:val="003F78A0"/>
    <w:rsid w:val="00400E22"/>
    <w:rsid w:val="00401308"/>
    <w:rsid w:val="00402891"/>
    <w:rsid w:val="00402EAE"/>
    <w:rsid w:val="00406958"/>
    <w:rsid w:val="00407322"/>
    <w:rsid w:val="00410598"/>
    <w:rsid w:val="00411405"/>
    <w:rsid w:val="004114B8"/>
    <w:rsid w:val="004114F7"/>
    <w:rsid w:val="0041180B"/>
    <w:rsid w:val="0041303C"/>
    <w:rsid w:val="00421F83"/>
    <w:rsid w:val="00422979"/>
    <w:rsid w:val="00426A02"/>
    <w:rsid w:val="00430114"/>
    <w:rsid w:val="00434215"/>
    <w:rsid w:val="004347A1"/>
    <w:rsid w:val="00436A96"/>
    <w:rsid w:val="0044020F"/>
    <w:rsid w:val="00441265"/>
    <w:rsid w:val="0044136E"/>
    <w:rsid w:val="00441B09"/>
    <w:rsid w:val="00442950"/>
    <w:rsid w:val="00443FC1"/>
    <w:rsid w:val="0044629F"/>
    <w:rsid w:val="00446FF8"/>
    <w:rsid w:val="00447DC9"/>
    <w:rsid w:val="004516CD"/>
    <w:rsid w:val="0045200E"/>
    <w:rsid w:val="0045415D"/>
    <w:rsid w:val="00454B63"/>
    <w:rsid w:val="00455A2F"/>
    <w:rsid w:val="004603BF"/>
    <w:rsid w:val="00460B48"/>
    <w:rsid w:val="00464167"/>
    <w:rsid w:val="004643F1"/>
    <w:rsid w:val="0047111C"/>
    <w:rsid w:val="00473D13"/>
    <w:rsid w:val="004748AD"/>
    <w:rsid w:val="004749E8"/>
    <w:rsid w:val="004757C2"/>
    <w:rsid w:val="00476C69"/>
    <w:rsid w:val="004776AD"/>
    <w:rsid w:val="004778C6"/>
    <w:rsid w:val="004778CD"/>
    <w:rsid w:val="0048185B"/>
    <w:rsid w:val="00481C3B"/>
    <w:rsid w:val="00482ADA"/>
    <w:rsid w:val="00485445"/>
    <w:rsid w:val="00487B16"/>
    <w:rsid w:val="00487DF6"/>
    <w:rsid w:val="00490B09"/>
    <w:rsid w:val="00491C2B"/>
    <w:rsid w:val="0049238E"/>
    <w:rsid w:val="00495CF9"/>
    <w:rsid w:val="00497C2E"/>
    <w:rsid w:val="004A2C35"/>
    <w:rsid w:val="004A4555"/>
    <w:rsid w:val="004A540F"/>
    <w:rsid w:val="004A57F1"/>
    <w:rsid w:val="004A6D75"/>
    <w:rsid w:val="004B069F"/>
    <w:rsid w:val="004B1383"/>
    <w:rsid w:val="004B2C95"/>
    <w:rsid w:val="004B4759"/>
    <w:rsid w:val="004B5856"/>
    <w:rsid w:val="004B67AB"/>
    <w:rsid w:val="004B6A90"/>
    <w:rsid w:val="004B7C04"/>
    <w:rsid w:val="004B7D2A"/>
    <w:rsid w:val="004B7EF7"/>
    <w:rsid w:val="004C0A0C"/>
    <w:rsid w:val="004C10D1"/>
    <w:rsid w:val="004C163E"/>
    <w:rsid w:val="004C2A60"/>
    <w:rsid w:val="004C30A9"/>
    <w:rsid w:val="004C4D97"/>
    <w:rsid w:val="004C7E86"/>
    <w:rsid w:val="004D1837"/>
    <w:rsid w:val="004D194A"/>
    <w:rsid w:val="004D2FF3"/>
    <w:rsid w:val="004D4168"/>
    <w:rsid w:val="004D5886"/>
    <w:rsid w:val="004D5A30"/>
    <w:rsid w:val="004D7666"/>
    <w:rsid w:val="004E17B5"/>
    <w:rsid w:val="004E26B3"/>
    <w:rsid w:val="004E2AE4"/>
    <w:rsid w:val="004E374E"/>
    <w:rsid w:val="004E4C40"/>
    <w:rsid w:val="004F116F"/>
    <w:rsid w:val="004F45B0"/>
    <w:rsid w:val="004F4DD3"/>
    <w:rsid w:val="004F6FA1"/>
    <w:rsid w:val="004F704B"/>
    <w:rsid w:val="004F75AB"/>
    <w:rsid w:val="004F798C"/>
    <w:rsid w:val="004F7AA4"/>
    <w:rsid w:val="004F7CF6"/>
    <w:rsid w:val="00500598"/>
    <w:rsid w:val="005013A9"/>
    <w:rsid w:val="005022DD"/>
    <w:rsid w:val="0050280C"/>
    <w:rsid w:val="00502897"/>
    <w:rsid w:val="00503142"/>
    <w:rsid w:val="00506889"/>
    <w:rsid w:val="00507063"/>
    <w:rsid w:val="0050716C"/>
    <w:rsid w:val="00507DBC"/>
    <w:rsid w:val="00507EB1"/>
    <w:rsid w:val="00510978"/>
    <w:rsid w:val="00512138"/>
    <w:rsid w:val="00512284"/>
    <w:rsid w:val="00512A3A"/>
    <w:rsid w:val="005134AD"/>
    <w:rsid w:val="00513DBD"/>
    <w:rsid w:val="00513E74"/>
    <w:rsid w:val="005169FD"/>
    <w:rsid w:val="00516D6F"/>
    <w:rsid w:val="00524A57"/>
    <w:rsid w:val="00524F45"/>
    <w:rsid w:val="0052734A"/>
    <w:rsid w:val="00527F37"/>
    <w:rsid w:val="00530472"/>
    <w:rsid w:val="00531982"/>
    <w:rsid w:val="0053219D"/>
    <w:rsid w:val="005326B0"/>
    <w:rsid w:val="005337EB"/>
    <w:rsid w:val="00534BD7"/>
    <w:rsid w:val="00534DA9"/>
    <w:rsid w:val="00534E65"/>
    <w:rsid w:val="00534F1E"/>
    <w:rsid w:val="00534F6C"/>
    <w:rsid w:val="005353BD"/>
    <w:rsid w:val="00536982"/>
    <w:rsid w:val="00536E46"/>
    <w:rsid w:val="00536F69"/>
    <w:rsid w:val="00541582"/>
    <w:rsid w:val="00541FC7"/>
    <w:rsid w:val="00543F53"/>
    <w:rsid w:val="0054523F"/>
    <w:rsid w:val="00546276"/>
    <w:rsid w:val="00551CF2"/>
    <w:rsid w:val="005535F6"/>
    <w:rsid w:val="00553601"/>
    <w:rsid w:val="00553702"/>
    <w:rsid w:val="00553CA1"/>
    <w:rsid w:val="00554225"/>
    <w:rsid w:val="0055484E"/>
    <w:rsid w:val="00556495"/>
    <w:rsid w:val="005567CA"/>
    <w:rsid w:val="00557606"/>
    <w:rsid w:val="005613CC"/>
    <w:rsid w:val="00562222"/>
    <w:rsid w:val="0056447B"/>
    <w:rsid w:val="005662B4"/>
    <w:rsid w:val="0056755B"/>
    <w:rsid w:val="0056769C"/>
    <w:rsid w:val="0057275D"/>
    <w:rsid w:val="005751E1"/>
    <w:rsid w:val="00576B90"/>
    <w:rsid w:val="00576E64"/>
    <w:rsid w:val="00577377"/>
    <w:rsid w:val="00581D44"/>
    <w:rsid w:val="005823A3"/>
    <w:rsid w:val="005833E2"/>
    <w:rsid w:val="0058401D"/>
    <w:rsid w:val="0058402D"/>
    <w:rsid w:val="00585E84"/>
    <w:rsid w:val="00591C69"/>
    <w:rsid w:val="005935C5"/>
    <w:rsid w:val="00595225"/>
    <w:rsid w:val="00596A67"/>
    <w:rsid w:val="005975D6"/>
    <w:rsid w:val="005A2505"/>
    <w:rsid w:val="005A6BBF"/>
    <w:rsid w:val="005A6EAB"/>
    <w:rsid w:val="005A74A2"/>
    <w:rsid w:val="005A7CF7"/>
    <w:rsid w:val="005B0362"/>
    <w:rsid w:val="005B0411"/>
    <w:rsid w:val="005B1DEA"/>
    <w:rsid w:val="005B1E49"/>
    <w:rsid w:val="005B2D10"/>
    <w:rsid w:val="005B2FDD"/>
    <w:rsid w:val="005B3567"/>
    <w:rsid w:val="005B473D"/>
    <w:rsid w:val="005B50D9"/>
    <w:rsid w:val="005B5311"/>
    <w:rsid w:val="005B5970"/>
    <w:rsid w:val="005B5E62"/>
    <w:rsid w:val="005B6855"/>
    <w:rsid w:val="005C08DB"/>
    <w:rsid w:val="005C19CE"/>
    <w:rsid w:val="005C29C9"/>
    <w:rsid w:val="005C2A0A"/>
    <w:rsid w:val="005C2C00"/>
    <w:rsid w:val="005C2C5D"/>
    <w:rsid w:val="005C30A4"/>
    <w:rsid w:val="005C363F"/>
    <w:rsid w:val="005C4CB5"/>
    <w:rsid w:val="005C5B4B"/>
    <w:rsid w:val="005C5E70"/>
    <w:rsid w:val="005C6131"/>
    <w:rsid w:val="005C67A9"/>
    <w:rsid w:val="005D0A69"/>
    <w:rsid w:val="005D0ABD"/>
    <w:rsid w:val="005D0B67"/>
    <w:rsid w:val="005D1194"/>
    <w:rsid w:val="005D1360"/>
    <w:rsid w:val="005D335E"/>
    <w:rsid w:val="005D35C0"/>
    <w:rsid w:val="005D4399"/>
    <w:rsid w:val="005D45CD"/>
    <w:rsid w:val="005D490C"/>
    <w:rsid w:val="005D5007"/>
    <w:rsid w:val="005D54C6"/>
    <w:rsid w:val="005D6B73"/>
    <w:rsid w:val="005D6C18"/>
    <w:rsid w:val="005D71A2"/>
    <w:rsid w:val="005D7C56"/>
    <w:rsid w:val="005E0265"/>
    <w:rsid w:val="005E0A09"/>
    <w:rsid w:val="005E0E73"/>
    <w:rsid w:val="005E2582"/>
    <w:rsid w:val="005E2814"/>
    <w:rsid w:val="005E3211"/>
    <w:rsid w:val="005E5265"/>
    <w:rsid w:val="005E5921"/>
    <w:rsid w:val="005E6A49"/>
    <w:rsid w:val="005E6EE8"/>
    <w:rsid w:val="005E793B"/>
    <w:rsid w:val="005F1B5B"/>
    <w:rsid w:val="005F26B9"/>
    <w:rsid w:val="005F2F4F"/>
    <w:rsid w:val="005F3FFD"/>
    <w:rsid w:val="005F54E4"/>
    <w:rsid w:val="005F74D6"/>
    <w:rsid w:val="00601A4C"/>
    <w:rsid w:val="00602287"/>
    <w:rsid w:val="00605FC8"/>
    <w:rsid w:val="006063FE"/>
    <w:rsid w:val="006068B3"/>
    <w:rsid w:val="0060719F"/>
    <w:rsid w:val="006075D3"/>
    <w:rsid w:val="00607869"/>
    <w:rsid w:val="00607F8B"/>
    <w:rsid w:val="00610383"/>
    <w:rsid w:val="0061070E"/>
    <w:rsid w:val="00610E2D"/>
    <w:rsid w:val="006112E2"/>
    <w:rsid w:val="00613177"/>
    <w:rsid w:val="006132E0"/>
    <w:rsid w:val="006133B8"/>
    <w:rsid w:val="00614EFE"/>
    <w:rsid w:val="00615BF1"/>
    <w:rsid w:val="006171BF"/>
    <w:rsid w:val="006218B0"/>
    <w:rsid w:val="00621997"/>
    <w:rsid w:val="006245B0"/>
    <w:rsid w:val="00626090"/>
    <w:rsid w:val="00627522"/>
    <w:rsid w:val="006322D5"/>
    <w:rsid w:val="006338A7"/>
    <w:rsid w:val="00636443"/>
    <w:rsid w:val="00636A0D"/>
    <w:rsid w:val="006400E2"/>
    <w:rsid w:val="006414E3"/>
    <w:rsid w:val="0064403D"/>
    <w:rsid w:val="006445AA"/>
    <w:rsid w:val="006455B8"/>
    <w:rsid w:val="00647D03"/>
    <w:rsid w:val="006507FE"/>
    <w:rsid w:val="006520C6"/>
    <w:rsid w:val="00652BAA"/>
    <w:rsid w:val="00653ED0"/>
    <w:rsid w:val="00653F00"/>
    <w:rsid w:val="00654030"/>
    <w:rsid w:val="0065642A"/>
    <w:rsid w:val="00657092"/>
    <w:rsid w:val="00660759"/>
    <w:rsid w:val="006617DF"/>
    <w:rsid w:val="00662019"/>
    <w:rsid w:val="006632F4"/>
    <w:rsid w:val="006649D9"/>
    <w:rsid w:val="006658F0"/>
    <w:rsid w:val="00670A3C"/>
    <w:rsid w:val="00671AFE"/>
    <w:rsid w:val="00673790"/>
    <w:rsid w:val="00674E02"/>
    <w:rsid w:val="00676919"/>
    <w:rsid w:val="00677160"/>
    <w:rsid w:val="00677416"/>
    <w:rsid w:val="00677649"/>
    <w:rsid w:val="00677DF5"/>
    <w:rsid w:val="0068057C"/>
    <w:rsid w:val="006826D4"/>
    <w:rsid w:val="0068358C"/>
    <w:rsid w:val="00684888"/>
    <w:rsid w:val="0068645B"/>
    <w:rsid w:val="00686C05"/>
    <w:rsid w:val="00686C73"/>
    <w:rsid w:val="00686D37"/>
    <w:rsid w:val="006875FE"/>
    <w:rsid w:val="00691814"/>
    <w:rsid w:val="0069217B"/>
    <w:rsid w:val="00692243"/>
    <w:rsid w:val="00692868"/>
    <w:rsid w:val="006952FD"/>
    <w:rsid w:val="006969E5"/>
    <w:rsid w:val="00697234"/>
    <w:rsid w:val="00697355"/>
    <w:rsid w:val="006A008B"/>
    <w:rsid w:val="006A1F08"/>
    <w:rsid w:val="006A1F7F"/>
    <w:rsid w:val="006A27DB"/>
    <w:rsid w:val="006A2C1F"/>
    <w:rsid w:val="006A35FB"/>
    <w:rsid w:val="006A3C28"/>
    <w:rsid w:val="006A4EDE"/>
    <w:rsid w:val="006A67FC"/>
    <w:rsid w:val="006A753E"/>
    <w:rsid w:val="006A7B2D"/>
    <w:rsid w:val="006B035C"/>
    <w:rsid w:val="006B0D27"/>
    <w:rsid w:val="006B1762"/>
    <w:rsid w:val="006B1F0F"/>
    <w:rsid w:val="006B2350"/>
    <w:rsid w:val="006B23E9"/>
    <w:rsid w:val="006B4098"/>
    <w:rsid w:val="006B5BFF"/>
    <w:rsid w:val="006B5D4D"/>
    <w:rsid w:val="006B6B4B"/>
    <w:rsid w:val="006B71BE"/>
    <w:rsid w:val="006C0805"/>
    <w:rsid w:val="006C0FFB"/>
    <w:rsid w:val="006C1CF9"/>
    <w:rsid w:val="006C2F9B"/>
    <w:rsid w:val="006C3FD6"/>
    <w:rsid w:val="006D141A"/>
    <w:rsid w:val="006D28A0"/>
    <w:rsid w:val="006D3137"/>
    <w:rsid w:val="006D3463"/>
    <w:rsid w:val="006D4201"/>
    <w:rsid w:val="006D427E"/>
    <w:rsid w:val="006D4F64"/>
    <w:rsid w:val="006D7EC9"/>
    <w:rsid w:val="006E0BD6"/>
    <w:rsid w:val="006E167D"/>
    <w:rsid w:val="006E26D8"/>
    <w:rsid w:val="006E42F1"/>
    <w:rsid w:val="006E43F7"/>
    <w:rsid w:val="006E60F1"/>
    <w:rsid w:val="006E6301"/>
    <w:rsid w:val="006E69A7"/>
    <w:rsid w:val="006E7741"/>
    <w:rsid w:val="006F1EF3"/>
    <w:rsid w:val="006F240D"/>
    <w:rsid w:val="006F2A78"/>
    <w:rsid w:val="006F2E17"/>
    <w:rsid w:val="006F40C6"/>
    <w:rsid w:val="006F4900"/>
    <w:rsid w:val="006F550A"/>
    <w:rsid w:val="00700B38"/>
    <w:rsid w:val="00700F04"/>
    <w:rsid w:val="00701D0B"/>
    <w:rsid w:val="0070308C"/>
    <w:rsid w:val="007052A7"/>
    <w:rsid w:val="0070675F"/>
    <w:rsid w:val="00707A0C"/>
    <w:rsid w:val="00710AC1"/>
    <w:rsid w:val="00710D31"/>
    <w:rsid w:val="00710F87"/>
    <w:rsid w:val="00712378"/>
    <w:rsid w:val="00713D80"/>
    <w:rsid w:val="0071543A"/>
    <w:rsid w:val="00716969"/>
    <w:rsid w:val="00716D38"/>
    <w:rsid w:val="00720720"/>
    <w:rsid w:val="007208CD"/>
    <w:rsid w:val="00721ADB"/>
    <w:rsid w:val="00721FFA"/>
    <w:rsid w:val="007227BF"/>
    <w:rsid w:val="00722E16"/>
    <w:rsid w:val="00723FAA"/>
    <w:rsid w:val="007243D1"/>
    <w:rsid w:val="00724533"/>
    <w:rsid w:val="007269CD"/>
    <w:rsid w:val="00727CAF"/>
    <w:rsid w:val="00730D47"/>
    <w:rsid w:val="00730DBC"/>
    <w:rsid w:val="007328E2"/>
    <w:rsid w:val="00732B6F"/>
    <w:rsid w:val="00734939"/>
    <w:rsid w:val="00735EBD"/>
    <w:rsid w:val="00737C4B"/>
    <w:rsid w:val="00740962"/>
    <w:rsid w:val="00740B0D"/>
    <w:rsid w:val="00740C35"/>
    <w:rsid w:val="00741F08"/>
    <w:rsid w:val="00742AD2"/>
    <w:rsid w:val="00746A8A"/>
    <w:rsid w:val="00746F44"/>
    <w:rsid w:val="00747334"/>
    <w:rsid w:val="007475B6"/>
    <w:rsid w:val="007550AD"/>
    <w:rsid w:val="00755AFD"/>
    <w:rsid w:val="0076056B"/>
    <w:rsid w:val="00760C38"/>
    <w:rsid w:val="00760DEA"/>
    <w:rsid w:val="00761288"/>
    <w:rsid w:val="00762AE4"/>
    <w:rsid w:val="00765D10"/>
    <w:rsid w:val="007668A8"/>
    <w:rsid w:val="007675E0"/>
    <w:rsid w:val="007710C8"/>
    <w:rsid w:val="00772DE1"/>
    <w:rsid w:val="0077319A"/>
    <w:rsid w:val="00774449"/>
    <w:rsid w:val="0078031A"/>
    <w:rsid w:val="00781954"/>
    <w:rsid w:val="00782189"/>
    <w:rsid w:val="00782E30"/>
    <w:rsid w:val="007838D1"/>
    <w:rsid w:val="0078440F"/>
    <w:rsid w:val="0078451D"/>
    <w:rsid w:val="00784ABA"/>
    <w:rsid w:val="007852DE"/>
    <w:rsid w:val="00786A31"/>
    <w:rsid w:val="00787B78"/>
    <w:rsid w:val="007904AF"/>
    <w:rsid w:val="0079087C"/>
    <w:rsid w:val="007910B9"/>
    <w:rsid w:val="007926C3"/>
    <w:rsid w:val="00792F23"/>
    <w:rsid w:val="0079371D"/>
    <w:rsid w:val="007939CA"/>
    <w:rsid w:val="00794DF7"/>
    <w:rsid w:val="00795D76"/>
    <w:rsid w:val="007968A6"/>
    <w:rsid w:val="00797F4A"/>
    <w:rsid w:val="007A0394"/>
    <w:rsid w:val="007A0924"/>
    <w:rsid w:val="007A0A77"/>
    <w:rsid w:val="007A0BD2"/>
    <w:rsid w:val="007A361E"/>
    <w:rsid w:val="007A3AD6"/>
    <w:rsid w:val="007A3BA8"/>
    <w:rsid w:val="007B1608"/>
    <w:rsid w:val="007B2870"/>
    <w:rsid w:val="007B4214"/>
    <w:rsid w:val="007B5D18"/>
    <w:rsid w:val="007C09F1"/>
    <w:rsid w:val="007C0DF5"/>
    <w:rsid w:val="007C12B4"/>
    <w:rsid w:val="007C139F"/>
    <w:rsid w:val="007C3C0B"/>
    <w:rsid w:val="007C41D7"/>
    <w:rsid w:val="007C42D9"/>
    <w:rsid w:val="007C5892"/>
    <w:rsid w:val="007C58E1"/>
    <w:rsid w:val="007C5FEC"/>
    <w:rsid w:val="007C7A8A"/>
    <w:rsid w:val="007C7F5A"/>
    <w:rsid w:val="007D23E5"/>
    <w:rsid w:val="007D29EC"/>
    <w:rsid w:val="007D2D8E"/>
    <w:rsid w:val="007D602D"/>
    <w:rsid w:val="007D608E"/>
    <w:rsid w:val="007D7675"/>
    <w:rsid w:val="007E1205"/>
    <w:rsid w:val="007E2861"/>
    <w:rsid w:val="007E2B4B"/>
    <w:rsid w:val="007E3F29"/>
    <w:rsid w:val="007E4E2D"/>
    <w:rsid w:val="007E4F80"/>
    <w:rsid w:val="007E65DD"/>
    <w:rsid w:val="007E6CED"/>
    <w:rsid w:val="007E7299"/>
    <w:rsid w:val="007E765B"/>
    <w:rsid w:val="007F224F"/>
    <w:rsid w:val="007F3670"/>
    <w:rsid w:val="007F730F"/>
    <w:rsid w:val="00803644"/>
    <w:rsid w:val="008042A2"/>
    <w:rsid w:val="008042AE"/>
    <w:rsid w:val="00805053"/>
    <w:rsid w:val="008066C0"/>
    <w:rsid w:val="0080762E"/>
    <w:rsid w:val="00807FE1"/>
    <w:rsid w:val="00811CEB"/>
    <w:rsid w:val="00812298"/>
    <w:rsid w:val="0081467F"/>
    <w:rsid w:val="00814CD5"/>
    <w:rsid w:val="00815AAA"/>
    <w:rsid w:val="00816220"/>
    <w:rsid w:val="008213C0"/>
    <w:rsid w:val="00822C96"/>
    <w:rsid w:val="00830322"/>
    <w:rsid w:val="00830A60"/>
    <w:rsid w:val="00831B07"/>
    <w:rsid w:val="00832C08"/>
    <w:rsid w:val="00833939"/>
    <w:rsid w:val="00834528"/>
    <w:rsid w:val="0083713D"/>
    <w:rsid w:val="00837334"/>
    <w:rsid w:val="00841482"/>
    <w:rsid w:val="00841FFD"/>
    <w:rsid w:val="00842A7C"/>
    <w:rsid w:val="00842FEA"/>
    <w:rsid w:val="00847E43"/>
    <w:rsid w:val="0085077F"/>
    <w:rsid w:val="008508A4"/>
    <w:rsid w:val="00850B58"/>
    <w:rsid w:val="008510F0"/>
    <w:rsid w:val="00851A2B"/>
    <w:rsid w:val="00853415"/>
    <w:rsid w:val="00853EEC"/>
    <w:rsid w:val="00853F7F"/>
    <w:rsid w:val="008559DA"/>
    <w:rsid w:val="00855DD6"/>
    <w:rsid w:val="00856172"/>
    <w:rsid w:val="00857771"/>
    <w:rsid w:val="00857B8F"/>
    <w:rsid w:val="008614A3"/>
    <w:rsid w:val="00862293"/>
    <w:rsid w:val="00863ABF"/>
    <w:rsid w:val="00866392"/>
    <w:rsid w:val="00870CFE"/>
    <w:rsid w:val="00870FB7"/>
    <w:rsid w:val="008712FB"/>
    <w:rsid w:val="0087198A"/>
    <w:rsid w:val="0087333C"/>
    <w:rsid w:val="0087430E"/>
    <w:rsid w:val="00874485"/>
    <w:rsid w:val="0087581E"/>
    <w:rsid w:val="00876E26"/>
    <w:rsid w:val="00880A05"/>
    <w:rsid w:val="0088142E"/>
    <w:rsid w:val="00881F14"/>
    <w:rsid w:val="0088255A"/>
    <w:rsid w:val="0088357E"/>
    <w:rsid w:val="00883B57"/>
    <w:rsid w:val="0088499D"/>
    <w:rsid w:val="00885001"/>
    <w:rsid w:val="008853F5"/>
    <w:rsid w:val="00886B14"/>
    <w:rsid w:val="00887817"/>
    <w:rsid w:val="00887907"/>
    <w:rsid w:val="00892C6C"/>
    <w:rsid w:val="00894578"/>
    <w:rsid w:val="00895EA8"/>
    <w:rsid w:val="00896D64"/>
    <w:rsid w:val="008978C0"/>
    <w:rsid w:val="008A12F1"/>
    <w:rsid w:val="008A1E93"/>
    <w:rsid w:val="008A21F3"/>
    <w:rsid w:val="008A22D8"/>
    <w:rsid w:val="008A2C98"/>
    <w:rsid w:val="008A325F"/>
    <w:rsid w:val="008B0976"/>
    <w:rsid w:val="008B0AEF"/>
    <w:rsid w:val="008B135D"/>
    <w:rsid w:val="008B3500"/>
    <w:rsid w:val="008B75D6"/>
    <w:rsid w:val="008B78F3"/>
    <w:rsid w:val="008C1D0B"/>
    <w:rsid w:val="008C6484"/>
    <w:rsid w:val="008C6D90"/>
    <w:rsid w:val="008C7130"/>
    <w:rsid w:val="008C786A"/>
    <w:rsid w:val="008C7F76"/>
    <w:rsid w:val="008D0E34"/>
    <w:rsid w:val="008D3BF3"/>
    <w:rsid w:val="008D6678"/>
    <w:rsid w:val="008D6A60"/>
    <w:rsid w:val="008D75A4"/>
    <w:rsid w:val="008E001E"/>
    <w:rsid w:val="008E0E89"/>
    <w:rsid w:val="008E30D3"/>
    <w:rsid w:val="008E3335"/>
    <w:rsid w:val="008E3540"/>
    <w:rsid w:val="008E35CB"/>
    <w:rsid w:val="008E3604"/>
    <w:rsid w:val="008E7CB9"/>
    <w:rsid w:val="008F06EC"/>
    <w:rsid w:val="008F13C2"/>
    <w:rsid w:val="008F17C3"/>
    <w:rsid w:val="008F3C25"/>
    <w:rsid w:val="008F3D66"/>
    <w:rsid w:val="008F533D"/>
    <w:rsid w:val="008F6802"/>
    <w:rsid w:val="008F6B72"/>
    <w:rsid w:val="008F7C8D"/>
    <w:rsid w:val="009010EB"/>
    <w:rsid w:val="00902BE0"/>
    <w:rsid w:val="00905F33"/>
    <w:rsid w:val="009100E7"/>
    <w:rsid w:val="009122C3"/>
    <w:rsid w:val="00912D12"/>
    <w:rsid w:val="0091719F"/>
    <w:rsid w:val="009171E7"/>
    <w:rsid w:val="009229B7"/>
    <w:rsid w:val="0092336E"/>
    <w:rsid w:val="0092382D"/>
    <w:rsid w:val="00924EB7"/>
    <w:rsid w:val="009251EB"/>
    <w:rsid w:val="00925A54"/>
    <w:rsid w:val="00925A75"/>
    <w:rsid w:val="00926A87"/>
    <w:rsid w:val="00927760"/>
    <w:rsid w:val="00930F83"/>
    <w:rsid w:val="00931225"/>
    <w:rsid w:val="00934805"/>
    <w:rsid w:val="00936162"/>
    <w:rsid w:val="009368CF"/>
    <w:rsid w:val="009372BB"/>
    <w:rsid w:val="009402A5"/>
    <w:rsid w:val="009404D4"/>
    <w:rsid w:val="009410CE"/>
    <w:rsid w:val="00944585"/>
    <w:rsid w:val="009447EC"/>
    <w:rsid w:val="00944F54"/>
    <w:rsid w:val="00945257"/>
    <w:rsid w:val="0094538E"/>
    <w:rsid w:val="00945819"/>
    <w:rsid w:val="00946C96"/>
    <w:rsid w:val="00947AD3"/>
    <w:rsid w:val="009502E4"/>
    <w:rsid w:val="0095185E"/>
    <w:rsid w:val="009561E1"/>
    <w:rsid w:val="00960F3C"/>
    <w:rsid w:val="009612CA"/>
    <w:rsid w:val="009626EB"/>
    <w:rsid w:val="00963DF0"/>
    <w:rsid w:val="00965356"/>
    <w:rsid w:val="00965383"/>
    <w:rsid w:val="0096561D"/>
    <w:rsid w:val="00965A5F"/>
    <w:rsid w:val="00967288"/>
    <w:rsid w:val="0096742F"/>
    <w:rsid w:val="009676B2"/>
    <w:rsid w:val="00971997"/>
    <w:rsid w:val="00971BC1"/>
    <w:rsid w:val="00973CF1"/>
    <w:rsid w:val="0097457F"/>
    <w:rsid w:val="0097492F"/>
    <w:rsid w:val="0097541F"/>
    <w:rsid w:val="00976F33"/>
    <w:rsid w:val="00977B80"/>
    <w:rsid w:val="00980B59"/>
    <w:rsid w:val="009813DF"/>
    <w:rsid w:val="00981524"/>
    <w:rsid w:val="00982B01"/>
    <w:rsid w:val="00983C48"/>
    <w:rsid w:val="0098462C"/>
    <w:rsid w:val="009852F7"/>
    <w:rsid w:val="00985F07"/>
    <w:rsid w:val="00986590"/>
    <w:rsid w:val="009865A6"/>
    <w:rsid w:val="00987C50"/>
    <w:rsid w:val="00987F1A"/>
    <w:rsid w:val="009906F9"/>
    <w:rsid w:val="009908C6"/>
    <w:rsid w:val="00991649"/>
    <w:rsid w:val="009924E7"/>
    <w:rsid w:val="00993015"/>
    <w:rsid w:val="00994051"/>
    <w:rsid w:val="00994BA4"/>
    <w:rsid w:val="00994C3D"/>
    <w:rsid w:val="009968D1"/>
    <w:rsid w:val="009969D6"/>
    <w:rsid w:val="009A3921"/>
    <w:rsid w:val="009A4852"/>
    <w:rsid w:val="009A4B39"/>
    <w:rsid w:val="009A53DB"/>
    <w:rsid w:val="009B0E47"/>
    <w:rsid w:val="009B19B5"/>
    <w:rsid w:val="009B2130"/>
    <w:rsid w:val="009B227A"/>
    <w:rsid w:val="009B30C2"/>
    <w:rsid w:val="009B4CC9"/>
    <w:rsid w:val="009B5E20"/>
    <w:rsid w:val="009B7703"/>
    <w:rsid w:val="009C116E"/>
    <w:rsid w:val="009C15AA"/>
    <w:rsid w:val="009C177C"/>
    <w:rsid w:val="009C32BD"/>
    <w:rsid w:val="009C7DBE"/>
    <w:rsid w:val="009D007F"/>
    <w:rsid w:val="009D38A0"/>
    <w:rsid w:val="009D482B"/>
    <w:rsid w:val="009D4B81"/>
    <w:rsid w:val="009D504E"/>
    <w:rsid w:val="009D5082"/>
    <w:rsid w:val="009D5DD7"/>
    <w:rsid w:val="009D7552"/>
    <w:rsid w:val="009D78DD"/>
    <w:rsid w:val="009E2275"/>
    <w:rsid w:val="009E4342"/>
    <w:rsid w:val="009E4B09"/>
    <w:rsid w:val="009E4DC5"/>
    <w:rsid w:val="009E5F77"/>
    <w:rsid w:val="009E6616"/>
    <w:rsid w:val="009E7720"/>
    <w:rsid w:val="009F0BB2"/>
    <w:rsid w:val="009F19CE"/>
    <w:rsid w:val="009F4500"/>
    <w:rsid w:val="009F6126"/>
    <w:rsid w:val="009F6D0D"/>
    <w:rsid w:val="009F7054"/>
    <w:rsid w:val="009F7C1F"/>
    <w:rsid w:val="009F7CD0"/>
    <w:rsid w:val="00A00240"/>
    <w:rsid w:val="00A00F12"/>
    <w:rsid w:val="00A02001"/>
    <w:rsid w:val="00A04B4E"/>
    <w:rsid w:val="00A053FB"/>
    <w:rsid w:val="00A057DE"/>
    <w:rsid w:val="00A05A83"/>
    <w:rsid w:val="00A10901"/>
    <w:rsid w:val="00A11D77"/>
    <w:rsid w:val="00A1202D"/>
    <w:rsid w:val="00A139F9"/>
    <w:rsid w:val="00A13F22"/>
    <w:rsid w:val="00A1419B"/>
    <w:rsid w:val="00A15C5F"/>
    <w:rsid w:val="00A165B8"/>
    <w:rsid w:val="00A174CD"/>
    <w:rsid w:val="00A20E7D"/>
    <w:rsid w:val="00A21C0B"/>
    <w:rsid w:val="00A268FE"/>
    <w:rsid w:val="00A26DE2"/>
    <w:rsid w:val="00A2727C"/>
    <w:rsid w:val="00A276B4"/>
    <w:rsid w:val="00A30220"/>
    <w:rsid w:val="00A307C0"/>
    <w:rsid w:val="00A30F1A"/>
    <w:rsid w:val="00A31D23"/>
    <w:rsid w:val="00A328A9"/>
    <w:rsid w:val="00A32A70"/>
    <w:rsid w:val="00A32BBD"/>
    <w:rsid w:val="00A360AA"/>
    <w:rsid w:val="00A418B1"/>
    <w:rsid w:val="00A446B9"/>
    <w:rsid w:val="00A459CF"/>
    <w:rsid w:val="00A46783"/>
    <w:rsid w:val="00A47D24"/>
    <w:rsid w:val="00A51857"/>
    <w:rsid w:val="00A52876"/>
    <w:rsid w:val="00A5306C"/>
    <w:rsid w:val="00A539E5"/>
    <w:rsid w:val="00A55C8F"/>
    <w:rsid w:val="00A60CE4"/>
    <w:rsid w:val="00A6206A"/>
    <w:rsid w:val="00A648F4"/>
    <w:rsid w:val="00A72812"/>
    <w:rsid w:val="00A72A20"/>
    <w:rsid w:val="00A72A51"/>
    <w:rsid w:val="00A732E3"/>
    <w:rsid w:val="00A748B6"/>
    <w:rsid w:val="00A760FA"/>
    <w:rsid w:val="00A7752C"/>
    <w:rsid w:val="00A805CD"/>
    <w:rsid w:val="00A827A5"/>
    <w:rsid w:val="00A85265"/>
    <w:rsid w:val="00A85FE3"/>
    <w:rsid w:val="00A86937"/>
    <w:rsid w:val="00A87B64"/>
    <w:rsid w:val="00A87E54"/>
    <w:rsid w:val="00A908DE"/>
    <w:rsid w:val="00A91AB2"/>
    <w:rsid w:val="00A91E80"/>
    <w:rsid w:val="00A9216F"/>
    <w:rsid w:val="00A92496"/>
    <w:rsid w:val="00A936B0"/>
    <w:rsid w:val="00A97C44"/>
    <w:rsid w:val="00AA1E69"/>
    <w:rsid w:val="00AA25AD"/>
    <w:rsid w:val="00AA4977"/>
    <w:rsid w:val="00AA5DD1"/>
    <w:rsid w:val="00AA77BC"/>
    <w:rsid w:val="00AB012F"/>
    <w:rsid w:val="00AB0948"/>
    <w:rsid w:val="00AB0D52"/>
    <w:rsid w:val="00AB144B"/>
    <w:rsid w:val="00AB148C"/>
    <w:rsid w:val="00AB2050"/>
    <w:rsid w:val="00AB318E"/>
    <w:rsid w:val="00AB641E"/>
    <w:rsid w:val="00AB72EB"/>
    <w:rsid w:val="00AB7A7C"/>
    <w:rsid w:val="00AC0371"/>
    <w:rsid w:val="00AC0EC3"/>
    <w:rsid w:val="00AC19DE"/>
    <w:rsid w:val="00AC2B80"/>
    <w:rsid w:val="00AC3766"/>
    <w:rsid w:val="00AC391F"/>
    <w:rsid w:val="00AC3EBD"/>
    <w:rsid w:val="00AD0DCF"/>
    <w:rsid w:val="00AD376A"/>
    <w:rsid w:val="00AD46EB"/>
    <w:rsid w:val="00AD4EEF"/>
    <w:rsid w:val="00AD5999"/>
    <w:rsid w:val="00AD5AB5"/>
    <w:rsid w:val="00AD5DB3"/>
    <w:rsid w:val="00AD64B8"/>
    <w:rsid w:val="00AD751C"/>
    <w:rsid w:val="00AE0DF7"/>
    <w:rsid w:val="00AE10FE"/>
    <w:rsid w:val="00AE1A04"/>
    <w:rsid w:val="00AE1F5D"/>
    <w:rsid w:val="00AE34A0"/>
    <w:rsid w:val="00AE3932"/>
    <w:rsid w:val="00AE3FB4"/>
    <w:rsid w:val="00AE4FAE"/>
    <w:rsid w:val="00AE64C8"/>
    <w:rsid w:val="00AE7B85"/>
    <w:rsid w:val="00AF145B"/>
    <w:rsid w:val="00AF2F6B"/>
    <w:rsid w:val="00AF30A6"/>
    <w:rsid w:val="00AF327A"/>
    <w:rsid w:val="00AF3888"/>
    <w:rsid w:val="00AF4398"/>
    <w:rsid w:val="00AF5187"/>
    <w:rsid w:val="00AF6D6E"/>
    <w:rsid w:val="00AF7E91"/>
    <w:rsid w:val="00B034CF"/>
    <w:rsid w:val="00B0571C"/>
    <w:rsid w:val="00B10DDC"/>
    <w:rsid w:val="00B118C3"/>
    <w:rsid w:val="00B12112"/>
    <w:rsid w:val="00B15D11"/>
    <w:rsid w:val="00B161DE"/>
    <w:rsid w:val="00B17100"/>
    <w:rsid w:val="00B17764"/>
    <w:rsid w:val="00B201F9"/>
    <w:rsid w:val="00B2189A"/>
    <w:rsid w:val="00B21A01"/>
    <w:rsid w:val="00B22D06"/>
    <w:rsid w:val="00B22FFD"/>
    <w:rsid w:val="00B23A06"/>
    <w:rsid w:val="00B23B01"/>
    <w:rsid w:val="00B247AB"/>
    <w:rsid w:val="00B24B50"/>
    <w:rsid w:val="00B254B8"/>
    <w:rsid w:val="00B254E4"/>
    <w:rsid w:val="00B262BA"/>
    <w:rsid w:val="00B271AD"/>
    <w:rsid w:val="00B33BAE"/>
    <w:rsid w:val="00B341FC"/>
    <w:rsid w:val="00B3438E"/>
    <w:rsid w:val="00B347E2"/>
    <w:rsid w:val="00B37790"/>
    <w:rsid w:val="00B44A66"/>
    <w:rsid w:val="00B44DF5"/>
    <w:rsid w:val="00B44F91"/>
    <w:rsid w:val="00B452E2"/>
    <w:rsid w:val="00B45356"/>
    <w:rsid w:val="00B459EC"/>
    <w:rsid w:val="00B46A1B"/>
    <w:rsid w:val="00B46B19"/>
    <w:rsid w:val="00B470E9"/>
    <w:rsid w:val="00B4742A"/>
    <w:rsid w:val="00B50263"/>
    <w:rsid w:val="00B51009"/>
    <w:rsid w:val="00B51AF2"/>
    <w:rsid w:val="00B51D01"/>
    <w:rsid w:val="00B5270A"/>
    <w:rsid w:val="00B53391"/>
    <w:rsid w:val="00B5374B"/>
    <w:rsid w:val="00B54629"/>
    <w:rsid w:val="00B54848"/>
    <w:rsid w:val="00B560D8"/>
    <w:rsid w:val="00B56E36"/>
    <w:rsid w:val="00B57ED8"/>
    <w:rsid w:val="00B615EF"/>
    <w:rsid w:val="00B61A2C"/>
    <w:rsid w:val="00B64D36"/>
    <w:rsid w:val="00B66631"/>
    <w:rsid w:val="00B6711D"/>
    <w:rsid w:val="00B71F46"/>
    <w:rsid w:val="00B75BE8"/>
    <w:rsid w:val="00B813E6"/>
    <w:rsid w:val="00B82348"/>
    <w:rsid w:val="00B826E6"/>
    <w:rsid w:val="00B82EC2"/>
    <w:rsid w:val="00B86921"/>
    <w:rsid w:val="00B87AF6"/>
    <w:rsid w:val="00B87BA8"/>
    <w:rsid w:val="00B90251"/>
    <w:rsid w:val="00B906A8"/>
    <w:rsid w:val="00B9092D"/>
    <w:rsid w:val="00B913E0"/>
    <w:rsid w:val="00B9267C"/>
    <w:rsid w:val="00B93C35"/>
    <w:rsid w:val="00B93C9F"/>
    <w:rsid w:val="00B94CD3"/>
    <w:rsid w:val="00B9569B"/>
    <w:rsid w:val="00BA0941"/>
    <w:rsid w:val="00BA11FD"/>
    <w:rsid w:val="00BA191F"/>
    <w:rsid w:val="00BA34C4"/>
    <w:rsid w:val="00BA356F"/>
    <w:rsid w:val="00BA41CB"/>
    <w:rsid w:val="00BA46A1"/>
    <w:rsid w:val="00BA53B8"/>
    <w:rsid w:val="00BA5CA6"/>
    <w:rsid w:val="00BA6DC8"/>
    <w:rsid w:val="00BB0754"/>
    <w:rsid w:val="00BB4B08"/>
    <w:rsid w:val="00BB6055"/>
    <w:rsid w:val="00BB6F37"/>
    <w:rsid w:val="00BB6F93"/>
    <w:rsid w:val="00BC06C9"/>
    <w:rsid w:val="00BC2159"/>
    <w:rsid w:val="00BC2556"/>
    <w:rsid w:val="00BC3046"/>
    <w:rsid w:val="00BC5B17"/>
    <w:rsid w:val="00BC6319"/>
    <w:rsid w:val="00BC6436"/>
    <w:rsid w:val="00BC69E3"/>
    <w:rsid w:val="00BC74C3"/>
    <w:rsid w:val="00BD0B18"/>
    <w:rsid w:val="00BD13FC"/>
    <w:rsid w:val="00BD1F61"/>
    <w:rsid w:val="00BD305C"/>
    <w:rsid w:val="00BD3D90"/>
    <w:rsid w:val="00BD5C32"/>
    <w:rsid w:val="00BD5F49"/>
    <w:rsid w:val="00BE226B"/>
    <w:rsid w:val="00BE4A5F"/>
    <w:rsid w:val="00BE7A6D"/>
    <w:rsid w:val="00BF0935"/>
    <w:rsid w:val="00BF09B2"/>
    <w:rsid w:val="00BF0A2C"/>
    <w:rsid w:val="00BF1390"/>
    <w:rsid w:val="00BF1537"/>
    <w:rsid w:val="00BF1B32"/>
    <w:rsid w:val="00BF2E56"/>
    <w:rsid w:val="00BF30B6"/>
    <w:rsid w:val="00BF3CC4"/>
    <w:rsid w:val="00BF519A"/>
    <w:rsid w:val="00C00D58"/>
    <w:rsid w:val="00C0119A"/>
    <w:rsid w:val="00C025E6"/>
    <w:rsid w:val="00C03647"/>
    <w:rsid w:val="00C03817"/>
    <w:rsid w:val="00C03D44"/>
    <w:rsid w:val="00C06B38"/>
    <w:rsid w:val="00C07C90"/>
    <w:rsid w:val="00C10B15"/>
    <w:rsid w:val="00C11DAC"/>
    <w:rsid w:val="00C130A5"/>
    <w:rsid w:val="00C136A1"/>
    <w:rsid w:val="00C15734"/>
    <w:rsid w:val="00C16F1A"/>
    <w:rsid w:val="00C172CA"/>
    <w:rsid w:val="00C20AB0"/>
    <w:rsid w:val="00C20D2C"/>
    <w:rsid w:val="00C305AE"/>
    <w:rsid w:val="00C31F13"/>
    <w:rsid w:val="00C320C3"/>
    <w:rsid w:val="00C3290C"/>
    <w:rsid w:val="00C32B09"/>
    <w:rsid w:val="00C33C1B"/>
    <w:rsid w:val="00C33C79"/>
    <w:rsid w:val="00C348CE"/>
    <w:rsid w:val="00C355CC"/>
    <w:rsid w:val="00C36724"/>
    <w:rsid w:val="00C424A6"/>
    <w:rsid w:val="00C42C26"/>
    <w:rsid w:val="00C43A46"/>
    <w:rsid w:val="00C43E0A"/>
    <w:rsid w:val="00C44A76"/>
    <w:rsid w:val="00C465FD"/>
    <w:rsid w:val="00C46825"/>
    <w:rsid w:val="00C47480"/>
    <w:rsid w:val="00C503E9"/>
    <w:rsid w:val="00C5121E"/>
    <w:rsid w:val="00C52323"/>
    <w:rsid w:val="00C5283D"/>
    <w:rsid w:val="00C53875"/>
    <w:rsid w:val="00C5394C"/>
    <w:rsid w:val="00C53E5D"/>
    <w:rsid w:val="00C570EF"/>
    <w:rsid w:val="00C57577"/>
    <w:rsid w:val="00C5796D"/>
    <w:rsid w:val="00C6151A"/>
    <w:rsid w:val="00C61BC6"/>
    <w:rsid w:val="00C62A1B"/>
    <w:rsid w:val="00C6411C"/>
    <w:rsid w:val="00C64EDB"/>
    <w:rsid w:val="00C71337"/>
    <w:rsid w:val="00C719E0"/>
    <w:rsid w:val="00C73B9C"/>
    <w:rsid w:val="00C73F6F"/>
    <w:rsid w:val="00C748C7"/>
    <w:rsid w:val="00C777F8"/>
    <w:rsid w:val="00C77FF7"/>
    <w:rsid w:val="00C812B8"/>
    <w:rsid w:val="00C81A27"/>
    <w:rsid w:val="00C81CD7"/>
    <w:rsid w:val="00C830E6"/>
    <w:rsid w:val="00C848AE"/>
    <w:rsid w:val="00C84ED0"/>
    <w:rsid w:val="00C85003"/>
    <w:rsid w:val="00C853A3"/>
    <w:rsid w:val="00C8540F"/>
    <w:rsid w:val="00C85AC8"/>
    <w:rsid w:val="00C8694D"/>
    <w:rsid w:val="00C90BAE"/>
    <w:rsid w:val="00C93B54"/>
    <w:rsid w:val="00C94213"/>
    <w:rsid w:val="00C96528"/>
    <w:rsid w:val="00C96E1A"/>
    <w:rsid w:val="00C97AB2"/>
    <w:rsid w:val="00CA06F5"/>
    <w:rsid w:val="00CA3873"/>
    <w:rsid w:val="00CA3CB0"/>
    <w:rsid w:val="00CA591F"/>
    <w:rsid w:val="00CA5C02"/>
    <w:rsid w:val="00CA6588"/>
    <w:rsid w:val="00CA6FCD"/>
    <w:rsid w:val="00CA711A"/>
    <w:rsid w:val="00CB1576"/>
    <w:rsid w:val="00CB1865"/>
    <w:rsid w:val="00CB36A6"/>
    <w:rsid w:val="00CB5A0B"/>
    <w:rsid w:val="00CB7FCB"/>
    <w:rsid w:val="00CC169B"/>
    <w:rsid w:val="00CC433C"/>
    <w:rsid w:val="00CC5B39"/>
    <w:rsid w:val="00CC61AB"/>
    <w:rsid w:val="00CC61EA"/>
    <w:rsid w:val="00CC70A7"/>
    <w:rsid w:val="00CC794D"/>
    <w:rsid w:val="00CC79B7"/>
    <w:rsid w:val="00CD0DC0"/>
    <w:rsid w:val="00CD18EE"/>
    <w:rsid w:val="00CD24FB"/>
    <w:rsid w:val="00CD2E68"/>
    <w:rsid w:val="00CD3F11"/>
    <w:rsid w:val="00CD40D5"/>
    <w:rsid w:val="00CD4F29"/>
    <w:rsid w:val="00CD575D"/>
    <w:rsid w:val="00CD5CE4"/>
    <w:rsid w:val="00CE3458"/>
    <w:rsid w:val="00CE390B"/>
    <w:rsid w:val="00CE42CE"/>
    <w:rsid w:val="00CE5374"/>
    <w:rsid w:val="00CE58A0"/>
    <w:rsid w:val="00CE6E2A"/>
    <w:rsid w:val="00CE6EE5"/>
    <w:rsid w:val="00CF0BC8"/>
    <w:rsid w:val="00CF3FBD"/>
    <w:rsid w:val="00CF493A"/>
    <w:rsid w:val="00CF6B83"/>
    <w:rsid w:val="00D00065"/>
    <w:rsid w:val="00D00613"/>
    <w:rsid w:val="00D01BE3"/>
    <w:rsid w:val="00D029EA"/>
    <w:rsid w:val="00D05126"/>
    <w:rsid w:val="00D05A4F"/>
    <w:rsid w:val="00D05C97"/>
    <w:rsid w:val="00D05F29"/>
    <w:rsid w:val="00D06166"/>
    <w:rsid w:val="00D10340"/>
    <w:rsid w:val="00D1076A"/>
    <w:rsid w:val="00D12369"/>
    <w:rsid w:val="00D1413F"/>
    <w:rsid w:val="00D14735"/>
    <w:rsid w:val="00D14F81"/>
    <w:rsid w:val="00D15960"/>
    <w:rsid w:val="00D15DC6"/>
    <w:rsid w:val="00D223DF"/>
    <w:rsid w:val="00D229DB"/>
    <w:rsid w:val="00D25897"/>
    <w:rsid w:val="00D25B2E"/>
    <w:rsid w:val="00D26F8F"/>
    <w:rsid w:val="00D27286"/>
    <w:rsid w:val="00D30A50"/>
    <w:rsid w:val="00D31033"/>
    <w:rsid w:val="00D3119E"/>
    <w:rsid w:val="00D318A2"/>
    <w:rsid w:val="00D3191C"/>
    <w:rsid w:val="00D342A3"/>
    <w:rsid w:val="00D35BAC"/>
    <w:rsid w:val="00D35CAF"/>
    <w:rsid w:val="00D377E5"/>
    <w:rsid w:val="00D43721"/>
    <w:rsid w:val="00D4470B"/>
    <w:rsid w:val="00D45FFE"/>
    <w:rsid w:val="00D47843"/>
    <w:rsid w:val="00D50DDA"/>
    <w:rsid w:val="00D51C08"/>
    <w:rsid w:val="00D5246A"/>
    <w:rsid w:val="00D551E9"/>
    <w:rsid w:val="00D561AD"/>
    <w:rsid w:val="00D563C3"/>
    <w:rsid w:val="00D5644C"/>
    <w:rsid w:val="00D60920"/>
    <w:rsid w:val="00D61356"/>
    <w:rsid w:val="00D628E1"/>
    <w:rsid w:val="00D62D61"/>
    <w:rsid w:val="00D63051"/>
    <w:rsid w:val="00D642A2"/>
    <w:rsid w:val="00D65F5A"/>
    <w:rsid w:val="00D67452"/>
    <w:rsid w:val="00D67B75"/>
    <w:rsid w:val="00D707FE"/>
    <w:rsid w:val="00D71CC0"/>
    <w:rsid w:val="00D7252F"/>
    <w:rsid w:val="00D73387"/>
    <w:rsid w:val="00D7348B"/>
    <w:rsid w:val="00D766FA"/>
    <w:rsid w:val="00D7736F"/>
    <w:rsid w:val="00D77D7E"/>
    <w:rsid w:val="00D819C4"/>
    <w:rsid w:val="00D8209C"/>
    <w:rsid w:val="00D82BB6"/>
    <w:rsid w:val="00D8396F"/>
    <w:rsid w:val="00D8457D"/>
    <w:rsid w:val="00D84E31"/>
    <w:rsid w:val="00D8653B"/>
    <w:rsid w:val="00D87924"/>
    <w:rsid w:val="00D921CB"/>
    <w:rsid w:val="00D9226D"/>
    <w:rsid w:val="00D93487"/>
    <w:rsid w:val="00D93833"/>
    <w:rsid w:val="00D945E3"/>
    <w:rsid w:val="00D95A95"/>
    <w:rsid w:val="00DA0495"/>
    <w:rsid w:val="00DA0E19"/>
    <w:rsid w:val="00DA20D7"/>
    <w:rsid w:val="00DA25DE"/>
    <w:rsid w:val="00DA3F38"/>
    <w:rsid w:val="00DA4D71"/>
    <w:rsid w:val="00DA520A"/>
    <w:rsid w:val="00DA5BB6"/>
    <w:rsid w:val="00DB0AF2"/>
    <w:rsid w:val="00DB0DBB"/>
    <w:rsid w:val="00DB5A0F"/>
    <w:rsid w:val="00DC14E4"/>
    <w:rsid w:val="00DC1D94"/>
    <w:rsid w:val="00DC26F6"/>
    <w:rsid w:val="00DC28EE"/>
    <w:rsid w:val="00DC2DB8"/>
    <w:rsid w:val="00DC4BC8"/>
    <w:rsid w:val="00DC59F1"/>
    <w:rsid w:val="00DC5BCF"/>
    <w:rsid w:val="00DC5FE3"/>
    <w:rsid w:val="00DC78CF"/>
    <w:rsid w:val="00DD1212"/>
    <w:rsid w:val="00DD25EB"/>
    <w:rsid w:val="00DD397E"/>
    <w:rsid w:val="00DD3BEC"/>
    <w:rsid w:val="00DD52AB"/>
    <w:rsid w:val="00DD5799"/>
    <w:rsid w:val="00DD6A80"/>
    <w:rsid w:val="00DE30B7"/>
    <w:rsid w:val="00DE33F2"/>
    <w:rsid w:val="00DE52E1"/>
    <w:rsid w:val="00DE5D43"/>
    <w:rsid w:val="00DE65EA"/>
    <w:rsid w:val="00DE68E1"/>
    <w:rsid w:val="00DE7423"/>
    <w:rsid w:val="00DF00F3"/>
    <w:rsid w:val="00DF0327"/>
    <w:rsid w:val="00DF051D"/>
    <w:rsid w:val="00DF0661"/>
    <w:rsid w:val="00DF0FCD"/>
    <w:rsid w:val="00DF511C"/>
    <w:rsid w:val="00DF5F34"/>
    <w:rsid w:val="00DF6223"/>
    <w:rsid w:val="00DF6E76"/>
    <w:rsid w:val="00DF74B9"/>
    <w:rsid w:val="00E00496"/>
    <w:rsid w:val="00E0230A"/>
    <w:rsid w:val="00E02B0F"/>
    <w:rsid w:val="00E02F87"/>
    <w:rsid w:val="00E0312F"/>
    <w:rsid w:val="00E03A34"/>
    <w:rsid w:val="00E03E55"/>
    <w:rsid w:val="00E04A41"/>
    <w:rsid w:val="00E0690C"/>
    <w:rsid w:val="00E07717"/>
    <w:rsid w:val="00E07D41"/>
    <w:rsid w:val="00E07DEA"/>
    <w:rsid w:val="00E10F7B"/>
    <w:rsid w:val="00E11B71"/>
    <w:rsid w:val="00E133B5"/>
    <w:rsid w:val="00E13EBF"/>
    <w:rsid w:val="00E16DD5"/>
    <w:rsid w:val="00E17361"/>
    <w:rsid w:val="00E174C9"/>
    <w:rsid w:val="00E20206"/>
    <w:rsid w:val="00E205FC"/>
    <w:rsid w:val="00E217A5"/>
    <w:rsid w:val="00E226A5"/>
    <w:rsid w:val="00E22D8F"/>
    <w:rsid w:val="00E2301C"/>
    <w:rsid w:val="00E23AB2"/>
    <w:rsid w:val="00E23CF0"/>
    <w:rsid w:val="00E251AB"/>
    <w:rsid w:val="00E25DBA"/>
    <w:rsid w:val="00E31ED3"/>
    <w:rsid w:val="00E3237A"/>
    <w:rsid w:val="00E32676"/>
    <w:rsid w:val="00E33636"/>
    <w:rsid w:val="00E345B6"/>
    <w:rsid w:val="00E34614"/>
    <w:rsid w:val="00E369C2"/>
    <w:rsid w:val="00E40529"/>
    <w:rsid w:val="00E40920"/>
    <w:rsid w:val="00E42157"/>
    <w:rsid w:val="00E427EC"/>
    <w:rsid w:val="00E44185"/>
    <w:rsid w:val="00E44F61"/>
    <w:rsid w:val="00E45057"/>
    <w:rsid w:val="00E468E6"/>
    <w:rsid w:val="00E51183"/>
    <w:rsid w:val="00E51A15"/>
    <w:rsid w:val="00E51E0E"/>
    <w:rsid w:val="00E53592"/>
    <w:rsid w:val="00E5369A"/>
    <w:rsid w:val="00E53796"/>
    <w:rsid w:val="00E53C76"/>
    <w:rsid w:val="00E55542"/>
    <w:rsid w:val="00E55A1D"/>
    <w:rsid w:val="00E55E53"/>
    <w:rsid w:val="00E60039"/>
    <w:rsid w:val="00E6017C"/>
    <w:rsid w:val="00E601E1"/>
    <w:rsid w:val="00E62A87"/>
    <w:rsid w:val="00E636F4"/>
    <w:rsid w:val="00E64511"/>
    <w:rsid w:val="00E66B88"/>
    <w:rsid w:val="00E66F25"/>
    <w:rsid w:val="00E7259F"/>
    <w:rsid w:val="00E727E2"/>
    <w:rsid w:val="00E73DF3"/>
    <w:rsid w:val="00E73E0B"/>
    <w:rsid w:val="00E7452F"/>
    <w:rsid w:val="00E74A50"/>
    <w:rsid w:val="00E74CBF"/>
    <w:rsid w:val="00E809C0"/>
    <w:rsid w:val="00E80A4A"/>
    <w:rsid w:val="00E81A49"/>
    <w:rsid w:val="00E83E5C"/>
    <w:rsid w:val="00E845FB"/>
    <w:rsid w:val="00E8480B"/>
    <w:rsid w:val="00E90AC1"/>
    <w:rsid w:val="00E90CBD"/>
    <w:rsid w:val="00E90FB1"/>
    <w:rsid w:val="00E92031"/>
    <w:rsid w:val="00E94119"/>
    <w:rsid w:val="00E95778"/>
    <w:rsid w:val="00E95868"/>
    <w:rsid w:val="00E967E9"/>
    <w:rsid w:val="00E96971"/>
    <w:rsid w:val="00EA03EF"/>
    <w:rsid w:val="00EA0BD6"/>
    <w:rsid w:val="00EA1A4D"/>
    <w:rsid w:val="00EA3233"/>
    <w:rsid w:val="00EA34F2"/>
    <w:rsid w:val="00EA3B75"/>
    <w:rsid w:val="00EA3CD3"/>
    <w:rsid w:val="00EA3EC5"/>
    <w:rsid w:val="00EA5DE2"/>
    <w:rsid w:val="00EA5E02"/>
    <w:rsid w:val="00EA6125"/>
    <w:rsid w:val="00EA63CE"/>
    <w:rsid w:val="00EA70FD"/>
    <w:rsid w:val="00EB481B"/>
    <w:rsid w:val="00EB4868"/>
    <w:rsid w:val="00EB6FB3"/>
    <w:rsid w:val="00EC3574"/>
    <w:rsid w:val="00EC3592"/>
    <w:rsid w:val="00EC38BA"/>
    <w:rsid w:val="00EC4BA5"/>
    <w:rsid w:val="00EC4CD7"/>
    <w:rsid w:val="00EC673B"/>
    <w:rsid w:val="00ED0D68"/>
    <w:rsid w:val="00ED21D5"/>
    <w:rsid w:val="00ED307E"/>
    <w:rsid w:val="00ED33DA"/>
    <w:rsid w:val="00ED460A"/>
    <w:rsid w:val="00ED51B6"/>
    <w:rsid w:val="00EE135F"/>
    <w:rsid w:val="00EE249F"/>
    <w:rsid w:val="00EE3463"/>
    <w:rsid w:val="00EE5192"/>
    <w:rsid w:val="00EE74F5"/>
    <w:rsid w:val="00EE7647"/>
    <w:rsid w:val="00EE774F"/>
    <w:rsid w:val="00EF00C3"/>
    <w:rsid w:val="00EF0DF5"/>
    <w:rsid w:val="00EF215B"/>
    <w:rsid w:val="00EF2991"/>
    <w:rsid w:val="00EF5E10"/>
    <w:rsid w:val="00EF7F2B"/>
    <w:rsid w:val="00F000AF"/>
    <w:rsid w:val="00F006E2"/>
    <w:rsid w:val="00F00749"/>
    <w:rsid w:val="00F0133B"/>
    <w:rsid w:val="00F0388A"/>
    <w:rsid w:val="00F03E9F"/>
    <w:rsid w:val="00F047B6"/>
    <w:rsid w:val="00F06691"/>
    <w:rsid w:val="00F06972"/>
    <w:rsid w:val="00F06F58"/>
    <w:rsid w:val="00F10F30"/>
    <w:rsid w:val="00F14F39"/>
    <w:rsid w:val="00F1519E"/>
    <w:rsid w:val="00F1550F"/>
    <w:rsid w:val="00F158D5"/>
    <w:rsid w:val="00F16A13"/>
    <w:rsid w:val="00F20E3A"/>
    <w:rsid w:val="00F23BDB"/>
    <w:rsid w:val="00F23CC6"/>
    <w:rsid w:val="00F25A91"/>
    <w:rsid w:val="00F25D6C"/>
    <w:rsid w:val="00F26110"/>
    <w:rsid w:val="00F27C24"/>
    <w:rsid w:val="00F315F0"/>
    <w:rsid w:val="00F32526"/>
    <w:rsid w:val="00F34DF3"/>
    <w:rsid w:val="00F358F9"/>
    <w:rsid w:val="00F40965"/>
    <w:rsid w:val="00F41314"/>
    <w:rsid w:val="00F41AC5"/>
    <w:rsid w:val="00F42B0B"/>
    <w:rsid w:val="00F5132C"/>
    <w:rsid w:val="00F52B3F"/>
    <w:rsid w:val="00F558DD"/>
    <w:rsid w:val="00F605EB"/>
    <w:rsid w:val="00F60658"/>
    <w:rsid w:val="00F6120A"/>
    <w:rsid w:val="00F62102"/>
    <w:rsid w:val="00F62B92"/>
    <w:rsid w:val="00F65D57"/>
    <w:rsid w:val="00F66457"/>
    <w:rsid w:val="00F66F53"/>
    <w:rsid w:val="00F67EBF"/>
    <w:rsid w:val="00F70077"/>
    <w:rsid w:val="00F7153B"/>
    <w:rsid w:val="00F734C9"/>
    <w:rsid w:val="00F74F75"/>
    <w:rsid w:val="00F771EF"/>
    <w:rsid w:val="00F80A14"/>
    <w:rsid w:val="00F8221F"/>
    <w:rsid w:val="00F87B5E"/>
    <w:rsid w:val="00F909BA"/>
    <w:rsid w:val="00F90D0B"/>
    <w:rsid w:val="00F9449E"/>
    <w:rsid w:val="00F95C8A"/>
    <w:rsid w:val="00F966AF"/>
    <w:rsid w:val="00FA02E9"/>
    <w:rsid w:val="00FA27E0"/>
    <w:rsid w:val="00FA28D8"/>
    <w:rsid w:val="00FA305C"/>
    <w:rsid w:val="00FA38CA"/>
    <w:rsid w:val="00FA3EE6"/>
    <w:rsid w:val="00FA54FD"/>
    <w:rsid w:val="00FA7BFB"/>
    <w:rsid w:val="00FB0AF9"/>
    <w:rsid w:val="00FB1519"/>
    <w:rsid w:val="00FB2532"/>
    <w:rsid w:val="00FB36F6"/>
    <w:rsid w:val="00FB3AEA"/>
    <w:rsid w:val="00FB434C"/>
    <w:rsid w:val="00FB5B32"/>
    <w:rsid w:val="00FB6D24"/>
    <w:rsid w:val="00FB7C85"/>
    <w:rsid w:val="00FC2886"/>
    <w:rsid w:val="00FC2DD5"/>
    <w:rsid w:val="00FC45BC"/>
    <w:rsid w:val="00FC4B64"/>
    <w:rsid w:val="00FC6E79"/>
    <w:rsid w:val="00FD0497"/>
    <w:rsid w:val="00FD0D9C"/>
    <w:rsid w:val="00FD36F1"/>
    <w:rsid w:val="00FD51F8"/>
    <w:rsid w:val="00FD5731"/>
    <w:rsid w:val="00FD7D63"/>
    <w:rsid w:val="00FD7DC7"/>
    <w:rsid w:val="00FE0ADE"/>
    <w:rsid w:val="00FE1B67"/>
    <w:rsid w:val="00FE2823"/>
    <w:rsid w:val="00FE4DB7"/>
    <w:rsid w:val="00FE5C1A"/>
    <w:rsid w:val="00FF4B3D"/>
    <w:rsid w:val="00FF5C12"/>
    <w:rsid w:val="00FF6240"/>
    <w:rsid w:val="00FF6B20"/>
    <w:rsid w:val="00FF6FA3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E6B89E0-14E5-44FB-B117-87522AD1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92D"/>
    <w:pPr>
      <w:suppressAutoHyphens/>
      <w:spacing w:before="60" w:after="60" w:line="280" w:lineRule="atLeast"/>
      <w:ind w:left="1814"/>
    </w:pPr>
    <w:rPr>
      <w:rFonts w:ascii="Arial" w:hAnsi="Arial"/>
      <w:kern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41AC5"/>
    <w:pPr>
      <w:keepNext/>
      <w:spacing w:before="440" w:after="560" w:line="240" w:lineRule="auto"/>
      <w:ind w:left="0"/>
      <w:outlineLvl w:val="0"/>
    </w:pPr>
    <w:rPr>
      <w:sz w:val="40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03392D"/>
    <w:pPr>
      <w:numPr>
        <w:ilvl w:val="1"/>
      </w:numPr>
      <w:pBdr>
        <w:bottom w:val="single" w:sz="4" w:space="3" w:color="F79646"/>
      </w:pBdr>
      <w:tabs>
        <w:tab w:val="left" w:pos="1814"/>
      </w:tabs>
      <w:spacing w:before="400" w:after="80"/>
      <w:outlineLvl w:val="1"/>
    </w:pPr>
    <w:rPr>
      <w:b/>
      <w:sz w:val="24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37393B"/>
    <w:pPr>
      <w:numPr>
        <w:ilvl w:val="2"/>
      </w:numPr>
      <w:pBdr>
        <w:bottom w:val="none" w:sz="0" w:space="0" w:color="auto"/>
      </w:pBdr>
      <w:tabs>
        <w:tab w:val="left" w:pos="0"/>
      </w:tabs>
      <w:ind w:left="1814" w:hanging="68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740B0D"/>
    <w:pPr>
      <w:numPr>
        <w:ilvl w:val="0"/>
      </w:numPr>
      <w:tabs>
        <w:tab w:val="left" w:pos="1758"/>
      </w:tabs>
      <w:spacing w:before="200"/>
      <w:ind w:left="1758" w:hanging="680"/>
      <w:outlineLvl w:val="3"/>
    </w:pPr>
  </w:style>
  <w:style w:type="paragraph" w:styleId="Heading5">
    <w:name w:val="heading 5"/>
    <w:basedOn w:val="Heading4"/>
    <w:next w:val="Normal"/>
    <w:link w:val="Heading5Char"/>
    <w:uiPriority w:val="99"/>
    <w:qFormat/>
    <w:rsid w:val="004C30A9"/>
    <w:pPr>
      <w:spacing w:before="12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uiPriority w:val="99"/>
    <w:qFormat/>
    <w:rsid w:val="005A6BBF"/>
    <w:pPr>
      <w:spacing w:before="60"/>
      <w:outlineLvl w:val="5"/>
    </w:pPr>
    <w:rPr>
      <w:color w:val="7F7F7F"/>
    </w:rPr>
  </w:style>
  <w:style w:type="paragraph" w:styleId="Heading7">
    <w:name w:val="heading 7"/>
    <w:basedOn w:val="Heading6"/>
    <w:next w:val="Normal"/>
    <w:link w:val="Heading7Char"/>
    <w:uiPriority w:val="99"/>
    <w:qFormat/>
    <w:rsid w:val="00856172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9"/>
    <w:qFormat/>
    <w:rsid w:val="00295144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9"/>
    <w:qFormat/>
    <w:rsid w:val="002951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41AC5"/>
    <w:rPr>
      <w:rFonts w:ascii="Arial" w:hAnsi="Arial"/>
      <w:kern w:val="22"/>
      <w:sz w:val="40"/>
    </w:rPr>
  </w:style>
  <w:style w:type="character" w:customStyle="1" w:styleId="Heading2Char">
    <w:name w:val="Heading 2 Char"/>
    <w:basedOn w:val="Heading1Char"/>
    <w:link w:val="Heading2"/>
    <w:uiPriority w:val="99"/>
    <w:locked/>
    <w:rsid w:val="0003392D"/>
    <w:rPr>
      <w:rFonts w:ascii="Arial" w:hAnsi="Arial"/>
      <w:b/>
      <w:color w:val="F79646"/>
      <w:kern w:val="22"/>
      <w:sz w:val="24"/>
    </w:rPr>
  </w:style>
  <w:style w:type="character" w:customStyle="1" w:styleId="Heading3Char">
    <w:name w:val="Heading 3 Char"/>
    <w:basedOn w:val="Heading2Char"/>
    <w:link w:val="Heading3"/>
    <w:uiPriority w:val="99"/>
    <w:locked/>
    <w:rsid w:val="0037393B"/>
    <w:rPr>
      <w:rFonts w:ascii="Arial" w:hAnsi="Arial"/>
      <w:b/>
      <w:color w:val="F79646"/>
      <w:kern w:val="22"/>
      <w:sz w:val="22"/>
    </w:rPr>
  </w:style>
  <w:style w:type="character" w:customStyle="1" w:styleId="Heading4Char">
    <w:name w:val="Heading 4 Char"/>
    <w:basedOn w:val="DefaultParagraphFont"/>
    <w:link w:val="Heading4"/>
    <w:uiPriority w:val="99"/>
    <w:rsid w:val="00740B0D"/>
    <w:rPr>
      <w:rFonts w:ascii="Arial" w:hAnsi="Arial"/>
      <w:b/>
      <w:color w:val="F79646"/>
      <w:kern w:val="2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16"/>
    <w:rPr>
      <w:rFonts w:ascii="Calibri" w:eastAsia="Times New Roman" w:hAnsi="Calibri" w:cs="Times New Roman"/>
      <w:b/>
      <w:bCs/>
      <w:i/>
      <w:iCs/>
      <w:kern w:val="22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5A6BBF"/>
    <w:rPr>
      <w:rFonts w:ascii="Arial" w:hAnsi="Arial"/>
      <w:b/>
      <w:color w:val="7F7F7F"/>
      <w:kern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16"/>
    <w:rPr>
      <w:rFonts w:ascii="Calibri" w:eastAsia="Times New Roman" w:hAnsi="Calibri" w:cs="Times New Roman"/>
      <w:kern w:val="2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16"/>
    <w:rPr>
      <w:rFonts w:ascii="Calibri" w:eastAsia="Times New Roman" w:hAnsi="Calibri" w:cs="Times New Roman"/>
      <w:i/>
      <w:iCs/>
      <w:kern w:val="22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16"/>
    <w:rPr>
      <w:rFonts w:ascii="Cambria" w:eastAsia="Times New Roman" w:hAnsi="Cambria" w:cs="Times New Roman"/>
      <w:kern w:val="22"/>
    </w:rPr>
  </w:style>
  <w:style w:type="character" w:styleId="CommentReference">
    <w:name w:val="annotation reference"/>
    <w:basedOn w:val="DefaultParagraphFont"/>
    <w:uiPriority w:val="99"/>
    <w:semiHidden/>
    <w:rsid w:val="003E3B68"/>
    <w:rPr>
      <w:rFonts w:cs="Times New Roman"/>
      <w:color w:val="FF0000"/>
      <w:sz w:val="20"/>
    </w:rPr>
  </w:style>
  <w:style w:type="paragraph" w:styleId="TOC4">
    <w:name w:val="toc 4"/>
    <w:basedOn w:val="TOC3"/>
    <w:next w:val="Normal"/>
    <w:uiPriority w:val="99"/>
    <w:semiHidden/>
    <w:rsid w:val="003E3B68"/>
  </w:style>
  <w:style w:type="paragraph" w:styleId="TOC3">
    <w:name w:val="toc 3"/>
    <w:basedOn w:val="TOC2"/>
    <w:next w:val="Normal"/>
    <w:uiPriority w:val="39"/>
    <w:rsid w:val="000D5666"/>
    <w:pPr>
      <w:spacing w:before="0"/>
      <w:ind w:left="2098" w:hanging="851"/>
    </w:pPr>
  </w:style>
  <w:style w:type="paragraph" w:styleId="TOC2">
    <w:name w:val="toc 2"/>
    <w:basedOn w:val="TOC1"/>
    <w:next w:val="Normal"/>
    <w:uiPriority w:val="39"/>
    <w:rsid w:val="00755AFD"/>
    <w:pPr>
      <w:spacing w:before="60" w:line="240" w:lineRule="atLeast"/>
    </w:pPr>
    <w:rPr>
      <w:b w:val="0"/>
      <w:color w:val="auto"/>
      <w:sz w:val="20"/>
    </w:rPr>
  </w:style>
  <w:style w:type="paragraph" w:styleId="TOC1">
    <w:name w:val="toc 1"/>
    <w:basedOn w:val="Normal"/>
    <w:next w:val="Normal"/>
    <w:uiPriority w:val="39"/>
    <w:rsid w:val="00833939"/>
    <w:pPr>
      <w:tabs>
        <w:tab w:val="right" w:leader="dot" w:pos="10490"/>
      </w:tabs>
      <w:spacing w:before="240" w:after="20"/>
      <w:ind w:hanging="567"/>
    </w:pPr>
    <w:rPr>
      <w:b/>
      <w:color w:val="F79646"/>
      <w:sz w:val="22"/>
    </w:rPr>
  </w:style>
  <w:style w:type="paragraph" w:styleId="Footer">
    <w:name w:val="footer"/>
    <w:basedOn w:val="Normal"/>
    <w:link w:val="FooterChar"/>
    <w:uiPriority w:val="99"/>
    <w:rsid w:val="00944F54"/>
    <w:pPr>
      <w:tabs>
        <w:tab w:val="right" w:pos="10546"/>
      </w:tabs>
      <w:spacing w:before="40" w:after="0"/>
      <w:ind w:left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5C16"/>
    <w:rPr>
      <w:rFonts w:ascii="Arial" w:hAnsi="Arial"/>
      <w:kern w:val="22"/>
      <w:sz w:val="20"/>
      <w:szCs w:val="20"/>
    </w:rPr>
  </w:style>
  <w:style w:type="paragraph" w:styleId="Header">
    <w:name w:val="header"/>
    <w:basedOn w:val="Normal"/>
    <w:link w:val="HeaderChar"/>
    <w:uiPriority w:val="99"/>
    <w:rsid w:val="00E13EBF"/>
    <w:pPr>
      <w:spacing w:before="0" w:after="0"/>
      <w:ind w:left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E4011"/>
    <w:rPr>
      <w:rFonts w:ascii="Arial" w:hAnsi="Arial" w:cs="Times New Roman"/>
      <w:kern w:val="22"/>
    </w:rPr>
  </w:style>
  <w:style w:type="character" w:styleId="FootnoteReference">
    <w:name w:val="footnote reference"/>
    <w:basedOn w:val="DefaultParagraphFont"/>
    <w:uiPriority w:val="99"/>
    <w:semiHidden/>
    <w:rsid w:val="003E3B68"/>
    <w:rPr>
      <w:rFonts w:cs="Times New Roman"/>
      <w:position w:val="8"/>
      <w:sz w:val="14"/>
    </w:rPr>
  </w:style>
  <w:style w:type="paragraph" w:styleId="FootnoteText">
    <w:name w:val="footnote text"/>
    <w:basedOn w:val="Normal"/>
    <w:link w:val="FootnoteTextChar"/>
    <w:uiPriority w:val="99"/>
    <w:semiHidden/>
    <w:rsid w:val="003E3B68"/>
    <w:pPr>
      <w:ind w:left="2400" w:hanging="24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5C16"/>
    <w:rPr>
      <w:rFonts w:ascii="Arial" w:hAnsi="Arial"/>
      <w:kern w:val="22"/>
      <w:sz w:val="20"/>
      <w:szCs w:val="20"/>
    </w:rPr>
  </w:style>
  <w:style w:type="paragraph" w:styleId="ListNumber">
    <w:name w:val="List Number"/>
    <w:basedOn w:val="Normal"/>
    <w:uiPriority w:val="99"/>
    <w:rsid w:val="00944585"/>
    <w:pPr>
      <w:keepLines/>
      <w:widowControl w:val="0"/>
      <w:numPr>
        <w:numId w:val="3"/>
      </w:numPr>
    </w:pPr>
  </w:style>
  <w:style w:type="paragraph" w:styleId="ListBullet2">
    <w:name w:val="List Bullet 2"/>
    <w:basedOn w:val="ListBullet"/>
    <w:uiPriority w:val="99"/>
    <w:rsid w:val="00534DA9"/>
    <w:pPr>
      <w:tabs>
        <w:tab w:val="num" w:pos="2268"/>
      </w:tabs>
    </w:pPr>
  </w:style>
  <w:style w:type="paragraph" w:customStyle="1" w:styleId="Note">
    <w:name w:val="Note"/>
    <w:basedOn w:val="Normal"/>
    <w:next w:val="Normal"/>
    <w:uiPriority w:val="99"/>
    <w:rsid w:val="0078440F"/>
    <w:pPr>
      <w:pBdr>
        <w:top w:val="single" w:sz="4" w:space="1" w:color="auto"/>
        <w:bottom w:val="single" w:sz="4" w:space="1" w:color="auto"/>
      </w:pBdr>
      <w:spacing w:before="120" w:after="120"/>
    </w:pPr>
  </w:style>
  <w:style w:type="paragraph" w:styleId="TOCHeading">
    <w:name w:val="TOC Heading"/>
    <w:basedOn w:val="Heading1"/>
    <w:uiPriority w:val="99"/>
    <w:qFormat/>
    <w:rsid w:val="00E8480B"/>
    <w:pPr>
      <w:outlineLvl w:val="9"/>
    </w:pPr>
  </w:style>
  <w:style w:type="paragraph" w:customStyle="1" w:styleId="NormalTable">
    <w:name w:val="Normal (Table)"/>
    <w:basedOn w:val="Normal"/>
    <w:uiPriority w:val="99"/>
    <w:rsid w:val="00E73DF3"/>
    <w:pPr>
      <w:spacing w:line="240" w:lineRule="auto"/>
      <w:ind w:left="0"/>
    </w:pPr>
  </w:style>
  <w:style w:type="paragraph" w:styleId="ListBullet">
    <w:name w:val="List Bullet"/>
    <w:basedOn w:val="Normal"/>
    <w:uiPriority w:val="99"/>
    <w:rsid w:val="00E92031"/>
    <w:pPr>
      <w:widowControl w:val="0"/>
      <w:tabs>
        <w:tab w:val="left" w:pos="2098"/>
      </w:tabs>
      <w:ind w:left="0"/>
    </w:pPr>
  </w:style>
  <w:style w:type="paragraph" w:styleId="Caption">
    <w:name w:val="caption"/>
    <w:basedOn w:val="Normal"/>
    <w:next w:val="Normal"/>
    <w:uiPriority w:val="99"/>
    <w:qFormat/>
    <w:rsid w:val="003E3B68"/>
    <w:pPr>
      <w:spacing w:before="120" w:after="240"/>
      <w:jc w:val="center"/>
    </w:pPr>
    <w:rPr>
      <w:i/>
      <w:sz w:val="18"/>
    </w:rPr>
  </w:style>
  <w:style w:type="paragraph" w:customStyle="1" w:styleId="AppendixHeading">
    <w:name w:val="Appendix Heading"/>
    <w:basedOn w:val="Heading1"/>
    <w:next w:val="Normal"/>
    <w:uiPriority w:val="99"/>
    <w:rsid w:val="003E3B68"/>
    <w:pPr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rsid w:val="003E3B68"/>
    <w:pPr>
      <w:ind w:left="900" w:right="1400" w:hanging="90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C06C9"/>
    <w:rPr>
      <w:rFonts w:ascii="Arial" w:hAnsi="Arial" w:cs="Times New Roman"/>
      <w:kern w:val="22"/>
    </w:rPr>
  </w:style>
  <w:style w:type="paragraph" w:styleId="DocumentMap">
    <w:name w:val="Document Map"/>
    <w:basedOn w:val="Normal"/>
    <w:link w:val="DocumentMapChar"/>
    <w:uiPriority w:val="99"/>
    <w:semiHidden/>
    <w:rsid w:val="003E3B68"/>
    <w:pPr>
      <w:shd w:val="clear" w:color="auto" w:fill="000080"/>
    </w:pPr>
    <w:rPr>
      <w:rFonts w:ascii="Geneva" w:hAnsi="Genev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C16"/>
    <w:rPr>
      <w:rFonts w:ascii="Times New Roman" w:hAnsi="Times New Roman"/>
      <w:kern w:val="22"/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944F54"/>
    <w:pPr>
      <w:suppressAutoHyphens w:val="0"/>
      <w:spacing w:line="240" w:lineRule="auto"/>
      <w:ind w:left="1701"/>
    </w:pPr>
    <w:rPr>
      <w:kern w:val="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C06C9"/>
    <w:rPr>
      <w:rFonts w:ascii="Arial" w:hAnsi="Arial" w:cs="Times New Roman"/>
      <w:lang w:val="en-GB" w:eastAsia="en-US" w:bidi="ar-SA"/>
    </w:rPr>
  </w:style>
  <w:style w:type="paragraph" w:styleId="ListBullet3">
    <w:name w:val="List Bullet 3"/>
    <w:basedOn w:val="ListBullet2"/>
    <w:uiPriority w:val="99"/>
    <w:rsid w:val="00167FF3"/>
    <w:pPr>
      <w:ind w:left="2552" w:hanging="284"/>
    </w:pPr>
  </w:style>
  <w:style w:type="paragraph" w:customStyle="1" w:styleId="NormalTableHeader">
    <w:name w:val="Normal (Table Header)"/>
    <w:basedOn w:val="NormalTable"/>
    <w:uiPriority w:val="99"/>
    <w:rsid w:val="00B560D8"/>
    <w:rPr>
      <w:b/>
      <w:color w:val="FFFFFF"/>
    </w:rPr>
  </w:style>
  <w:style w:type="character" w:styleId="Hyperlink">
    <w:name w:val="Hyperlink"/>
    <w:basedOn w:val="DefaultParagraphFont"/>
    <w:uiPriority w:val="99"/>
    <w:rsid w:val="004A57F1"/>
    <w:rPr>
      <w:rFonts w:cs="Times New Roman"/>
      <w:color w:val="F79646"/>
      <w:u w:val="single"/>
    </w:rPr>
  </w:style>
  <w:style w:type="character" w:styleId="FollowedHyperlink">
    <w:name w:val="FollowedHyperlink"/>
    <w:basedOn w:val="DefaultParagraphFont"/>
    <w:uiPriority w:val="99"/>
    <w:rsid w:val="008559DA"/>
    <w:rPr>
      <w:rFonts w:cs="Times New Roman"/>
      <w:color w:val="808080"/>
      <w:u w:val="single"/>
    </w:rPr>
  </w:style>
  <w:style w:type="paragraph" w:styleId="ListBullet4">
    <w:name w:val="List Bullet 4"/>
    <w:basedOn w:val="ListBullet3"/>
    <w:uiPriority w:val="99"/>
    <w:rsid w:val="00167FF3"/>
    <w:pPr>
      <w:ind w:left="2835" w:hanging="283"/>
    </w:pPr>
  </w:style>
  <w:style w:type="paragraph" w:styleId="ListBullet5">
    <w:name w:val="List Bullet 5"/>
    <w:basedOn w:val="ListBullet4"/>
    <w:uiPriority w:val="99"/>
    <w:rsid w:val="00167FF3"/>
    <w:pPr>
      <w:numPr>
        <w:ilvl w:val="3"/>
      </w:numPr>
      <w:tabs>
        <w:tab w:val="num" w:pos="643"/>
        <w:tab w:val="num" w:pos="2268"/>
      </w:tabs>
      <w:ind w:left="2835" w:hanging="283"/>
    </w:pPr>
  </w:style>
  <w:style w:type="paragraph" w:styleId="ListNumber2">
    <w:name w:val="List Number 2"/>
    <w:basedOn w:val="Normal"/>
    <w:uiPriority w:val="99"/>
    <w:rsid w:val="0065642A"/>
    <w:pPr>
      <w:numPr>
        <w:ilvl w:val="1"/>
        <w:numId w:val="3"/>
      </w:numPr>
    </w:pPr>
  </w:style>
  <w:style w:type="table" w:customStyle="1" w:styleId="TableRedHeader">
    <w:name w:val="Table (Red Header)"/>
    <w:basedOn w:val="TableDefault"/>
    <w:uiPriority w:val="99"/>
    <w:rsid w:val="0078440F"/>
    <w:tblPr>
      <w:tblStyleRowBandSize w:val="1"/>
    </w:tblPr>
    <w:tblStylePr w:type="firstRow">
      <w:rPr>
        <w:rFonts w:ascii="Times New Roman" w:hAnsi="Times New Roman" w:cs="Times New Roman"/>
        <w:b w:val="0"/>
        <w:color w:val="FFFFFF"/>
      </w:rPr>
      <w:tblPr/>
      <w:tcPr>
        <w:shd w:val="clear" w:color="auto" w:fill="FF0000"/>
      </w:tcPr>
    </w:tblStylePr>
  </w:style>
  <w:style w:type="paragraph" w:styleId="ListNumber3">
    <w:name w:val="List Number 3"/>
    <w:basedOn w:val="Normal"/>
    <w:uiPriority w:val="99"/>
    <w:rsid w:val="0065642A"/>
    <w:pPr>
      <w:numPr>
        <w:ilvl w:val="2"/>
        <w:numId w:val="3"/>
      </w:numPr>
    </w:pPr>
  </w:style>
  <w:style w:type="paragraph" w:styleId="ListNumber4">
    <w:name w:val="List Number 4"/>
    <w:basedOn w:val="Normal"/>
    <w:uiPriority w:val="99"/>
    <w:rsid w:val="0065642A"/>
    <w:pPr>
      <w:numPr>
        <w:ilvl w:val="3"/>
        <w:numId w:val="3"/>
      </w:numPr>
    </w:pPr>
  </w:style>
  <w:style w:type="paragraph" w:styleId="ListNumber5">
    <w:name w:val="List Number 5"/>
    <w:basedOn w:val="Normal"/>
    <w:uiPriority w:val="99"/>
    <w:rsid w:val="0065642A"/>
    <w:pPr>
      <w:numPr>
        <w:ilvl w:val="4"/>
        <w:numId w:val="3"/>
      </w:numPr>
    </w:pPr>
  </w:style>
  <w:style w:type="paragraph" w:customStyle="1" w:styleId="TableBullets">
    <w:name w:val="Table Bullets"/>
    <w:basedOn w:val="NormalTable"/>
    <w:uiPriority w:val="99"/>
    <w:rsid w:val="008C6D90"/>
    <w:pPr>
      <w:numPr>
        <w:numId w:val="4"/>
      </w:numPr>
      <w:spacing w:after="20"/>
    </w:pPr>
  </w:style>
  <w:style w:type="character" w:customStyle="1" w:styleId="Orangetext">
    <w:name w:val="Orange text"/>
    <w:uiPriority w:val="99"/>
    <w:rsid w:val="00411405"/>
    <w:rPr>
      <w:color w:val="F79646"/>
    </w:rPr>
  </w:style>
  <w:style w:type="character" w:customStyle="1" w:styleId="Bold">
    <w:name w:val="Bold"/>
    <w:uiPriority w:val="99"/>
    <w:rsid w:val="00DC78CF"/>
    <w:rPr>
      <w:b/>
    </w:rPr>
  </w:style>
  <w:style w:type="table" w:customStyle="1" w:styleId="TableDefault">
    <w:name w:val="Table (Default)"/>
    <w:uiPriority w:val="99"/>
    <w:rsid w:val="00944F54"/>
    <w:pPr>
      <w:suppressAutoHyphens/>
      <w:spacing w:before="20" w:after="20"/>
    </w:pPr>
    <w:rPr>
      <w:rFonts w:ascii="Arial" w:hAnsi="Arial"/>
    </w:rPr>
    <w:tblPr>
      <w:tblInd w:w="1701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C">
    <w:name w:val="Normal (T&amp;C)"/>
    <w:basedOn w:val="Normal"/>
    <w:uiPriority w:val="99"/>
    <w:rsid w:val="00967288"/>
    <w:rPr>
      <w:sz w:val="16"/>
    </w:rPr>
  </w:style>
  <w:style w:type="paragraph" w:styleId="BalloonText">
    <w:name w:val="Balloon Text"/>
    <w:basedOn w:val="Normal"/>
    <w:link w:val="BalloonTextChar"/>
    <w:uiPriority w:val="99"/>
    <w:rsid w:val="006414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414E3"/>
    <w:rPr>
      <w:rFonts w:ascii="Tahoma" w:hAnsi="Tahoma" w:cs="Tahoma"/>
      <w:kern w:val="22"/>
      <w:sz w:val="16"/>
      <w:szCs w:val="16"/>
    </w:rPr>
  </w:style>
  <w:style w:type="paragraph" w:customStyle="1" w:styleId="HeaderTitle">
    <w:name w:val="Header Title"/>
    <w:basedOn w:val="Header"/>
    <w:link w:val="HeaderTitleChar1"/>
    <w:uiPriority w:val="99"/>
    <w:rsid w:val="000E4011"/>
    <w:pPr>
      <w:jc w:val="right"/>
    </w:pPr>
    <w:rPr>
      <w:color w:val="A6A6A6"/>
      <w:sz w:val="52"/>
      <w:szCs w:val="52"/>
    </w:rPr>
  </w:style>
  <w:style w:type="paragraph" w:customStyle="1" w:styleId="HeaderSubTitle">
    <w:name w:val="Header Sub Title"/>
    <w:basedOn w:val="HeaderTitle"/>
    <w:link w:val="HeaderSubTitleChar"/>
    <w:uiPriority w:val="99"/>
    <w:rsid w:val="000E4011"/>
    <w:rPr>
      <w:color w:val="F79646"/>
      <w:sz w:val="40"/>
      <w:szCs w:val="40"/>
    </w:rPr>
  </w:style>
  <w:style w:type="character" w:customStyle="1" w:styleId="HeaderTitleChar">
    <w:name w:val="Header Title Char"/>
    <w:basedOn w:val="HeaderChar"/>
    <w:uiPriority w:val="99"/>
    <w:locked/>
    <w:rsid w:val="000E4011"/>
    <w:rPr>
      <w:rFonts w:ascii="Arial" w:hAnsi="Arial" w:cs="Times New Roman"/>
      <w:kern w:val="22"/>
    </w:rPr>
  </w:style>
  <w:style w:type="paragraph" w:customStyle="1" w:styleId="Headerdate">
    <w:name w:val="Header date"/>
    <w:basedOn w:val="HeaderSubTitle"/>
    <w:link w:val="HeaderdateChar"/>
    <w:uiPriority w:val="99"/>
    <w:rsid w:val="000E4011"/>
    <w:rPr>
      <w:color w:val="auto"/>
      <w:sz w:val="20"/>
      <w:szCs w:val="20"/>
    </w:rPr>
  </w:style>
  <w:style w:type="character" w:customStyle="1" w:styleId="HeaderTitleChar1">
    <w:name w:val="Header Title Char1"/>
    <w:basedOn w:val="HeaderChar"/>
    <w:link w:val="HeaderTitle"/>
    <w:uiPriority w:val="99"/>
    <w:locked/>
    <w:rsid w:val="000E4011"/>
    <w:rPr>
      <w:rFonts w:ascii="Arial" w:hAnsi="Arial" w:cs="Times New Roman"/>
      <w:color w:val="A6A6A6"/>
      <w:kern w:val="22"/>
      <w:sz w:val="52"/>
      <w:szCs w:val="52"/>
    </w:rPr>
  </w:style>
  <w:style w:type="character" w:customStyle="1" w:styleId="HeaderSubTitleChar">
    <w:name w:val="Header Sub Title Char"/>
    <w:basedOn w:val="HeaderTitleChar1"/>
    <w:link w:val="HeaderSubTitle"/>
    <w:uiPriority w:val="99"/>
    <w:locked/>
    <w:rsid w:val="000E4011"/>
    <w:rPr>
      <w:rFonts w:ascii="Arial" w:hAnsi="Arial" w:cs="Times New Roman"/>
      <w:color w:val="F79646"/>
      <w:kern w:val="22"/>
      <w:sz w:val="40"/>
      <w:szCs w:val="40"/>
    </w:rPr>
  </w:style>
  <w:style w:type="character" w:styleId="Strong">
    <w:name w:val="Strong"/>
    <w:basedOn w:val="DefaultParagraphFont"/>
    <w:uiPriority w:val="99"/>
    <w:qFormat/>
    <w:rsid w:val="0028234C"/>
    <w:rPr>
      <w:rFonts w:cs="Times New Roman"/>
      <w:b/>
      <w:bCs/>
    </w:rPr>
  </w:style>
  <w:style w:type="character" w:customStyle="1" w:styleId="HeaderdateChar">
    <w:name w:val="Header date Char"/>
    <w:basedOn w:val="HeaderSubTitleChar"/>
    <w:link w:val="Headerdate"/>
    <w:uiPriority w:val="99"/>
    <w:locked/>
    <w:rsid w:val="000E4011"/>
    <w:rPr>
      <w:rFonts w:ascii="Arial" w:hAnsi="Arial" w:cs="Times New Roman"/>
      <w:color w:val="F79646"/>
      <w:kern w:val="22"/>
      <w:sz w:val="40"/>
      <w:szCs w:val="40"/>
    </w:rPr>
  </w:style>
  <w:style w:type="paragraph" w:styleId="ListParagraph">
    <w:name w:val="List Paragraph"/>
    <w:basedOn w:val="Normal"/>
    <w:uiPriority w:val="99"/>
    <w:qFormat/>
    <w:rsid w:val="000E269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5484E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1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our.umbraco.org/projects/backoffice-extensions/doc-type-grid-edito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ttbrailsford/doc-type-grid-edi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%20Hanson\Desktop\Master%20Document%20Template%20A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EEF30-4BF2-46DA-89E4-FF001794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Document Template Arial.dot</Template>
  <TotalTime>496</TotalTime>
  <Pages>1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Umbraco v4 - Editors Manual</vt:lpstr>
    </vt:vector>
  </TitlesOfParts>
  <Company/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Umbraco v4 - Editors Manual</dc:title>
  <dc:creator>Matt Brailsford &amp; David Conlisk</dc:creator>
  <cp:lastModifiedBy>Matt</cp:lastModifiedBy>
  <cp:revision>260</cp:revision>
  <cp:lastPrinted>2015-03-23T13:24:00Z</cp:lastPrinted>
  <dcterms:created xsi:type="dcterms:W3CDTF">2010-10-21T08:02:00Z</dcterms:created>
  <dcterms:modified xsi:type="dcterms:W3CDTF">2015-03-23T13:24:00Z</dcterms:modified>
</cp:coreProperties>
</file>